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9"/>
        <w:gridCol w:w="276"/>
        <w:gridCol w:w="1154"/>
        <w:gridCol w:w="3132"/>
        <w:gridCol w:w="706"/>
        <w:gridCol w:w="2059"/>
        <w:gridCol w:w="2266"/>
      </w:tblGrid>
      <w:tr w:rsidR="00546D7B" w14:paraId="2F6BB2C9" w14:textId="77777777" w:rsidTr="00546D7B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625BE2" w14:textId="5B81D529" w:rsidR="00546D7B" w:rsidRPr="00546D7B" w:rsidRDefault="00546D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Practicum Final Exam – Odd Semester Year </w:t>
            </w:r>
            <w:r>
              <w:rPr>
                <w:rFonts w:ascii="Arial" w:hAnsi="Arial" w:cs="Arial"/>
                <w:b/>
              </w:rPr>
              <w:t>2021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2022</w:t>
            </w:r>
          </w:p>
        </w:tc>
      </w:tr>
      <w:tr w:rsidR="00546D7B" w14:paraId="3F95D049" w14:textId="77777777" w:rsidTr="00546D7B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B6A003" w14:textId="77777777" w:rsidR="00546D7B" w:rsidRDefault="00546D7B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4271FC3" w14:textId="4D4E7A5D" w:rsidR="00546D7B" w:rsidRDefault="00546D7B" w:rsidP="00546D7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ISYS6169001 – 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FA6232" w14:textId="3A22161C" w:rsidR="00546D7B" w:rsidRDefault="00546D7B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467CF6C" wp14:editId="623C309E">
                  <wp:extent cx="1371600" cy="990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7B" w14:paraId="720B0A3D" w14:textId="77777777" w:rsidTr="00546D7B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645C3B" w14:textId="77777777" w:rsidR="00546D7B" w:rsidRDefault="00546D7B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3329DD" w14:textId="77777777" w:rsidR="00546D7B" w:rsidRDefault="00546D7B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C272" w14:textId="677BB635" w:rsidR="00546D7B" w:rsidRPr="00546D7B" w:rsidRDefault="00546D7B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BM01 / BN01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059457" w14:textId="77777777" w:rsidR="00546D7B" w:rsidRDefault="00546D7B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188A13" w14:textId="6BC26FD1" w:rsidR="00546D7B" w:rsidRDefault="00546D7B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13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75C4C8" w14:textId="77777777" w:rsidR="00546D7B" w:rsidRDefault="00546D7B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546D7B" w14:paraId="57FED875" w14:textId="77777777" w:rsidTr="00546D7B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C94C158" w14:textId="77777777" w:rsidR="00546D7B" w:rsidRDefault="00546D7B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1CA181F" w14:textId="77777777" w:rsidR="00546D7B" w:rsidRDefault="00546D7B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31C044E" w14:textId="77777777" w:rsidR="00546D7B" w:rsidRPr="00546D7B" w:rsidRDefault="00546D7B" w:rsidP="00546D7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6D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D5104 - Dr. Robertus Nugroho Perwiro Atmojo, S.Kom., M.M.S.I, CSCA</w:t>
            </w:r>
          </w:p>
          <w:p w14:paraId="57A14DE6" w14:textId="504D219E" w:rsidR="00546D7B" w:rsidRDefault="00546D7B" w:rsidP="00546D7B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36625E" w14:textId="77777777" w:rsidR="00546D7B" w:rsidRDefault="00546D7B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68ACFA" w14:textId="4C079F75" w:rsidR="00546D7B" w:rsidRDefault="00546D7B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11.20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9C0E430" w14:textId="77777777" w:rsidR="00546D7B" w:rsidRDefault="00546D7B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546D7B" w14:paraId="0CACEF3B" w14:textId="77777777" w:rsidTr="00546D7B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6C2E43B" w14:textId="77777777" w:rsidR="00546D7B" w:rsidRDefault="00546D7B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DBAA291" w14:textId="77777777" w:rsidR="00546D7B" w:rsidRDefault="00546D7B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FB8D89" w14:textId="77777777" w:rsidR="00546D7B" w:rsidRDefault="00546D7B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719A15" w14:textId="77777777" w:rsidR="00546D7B" w:rsidRDefault="00546D7B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310541" w14:textId="4F441AA1" w:rsidR="00546D7B" w:rsidRDefault="00546D7B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13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A33820" w14:textId="77777777" w:rsidR="00546D7B" w:rsidRDefault="00546D7B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546D7B" w14:paraId="5B3659C7" w14:textId="77777777" w:rsidTr="00546D7B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1626879" w14:textId="77777777" w:rsidR="00546D7B" w:rsidRDefault="00546D7B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74ED316" w14:textId="77777777" w:rsidR="00546D7B" w:rsidRDefault="00546D7B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04A066" w14:textId="77777777" w:rsidR="00546D7B" w:rsidRDefault="00546D7B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A8A45BE" w14:textId="77777777" w:rsidR="00546D7B" w:rsidRDefault="00546D7B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A257F2" w14:textId="0563C27D" w:rsidR="00546D7B" w:rsidRDefault="00546D7B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13.20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4DB86" w14:textId="77777777" w:rsidR="00546D7B" w:rsidRDefault="00546D7B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4F1F06AD" w14:textId="77777777" w:rsidR="00546D7B" w:rsidRDefault="00546D7B" w:rsidP="00546D7B">
      <w:pPr>
        <w:pStyle w:val="Header"/>
        <w:tabs>
          <w:tab w:val="left" w:pos="720"/>
        </w:tabs>
        <w:rPr>
          <w:lang w:val="id-ID"/>
        </w:rPr>
      </w:pPr>
    </w:p>
    <w:p w14:paraId="744FFD73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BBB267B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15C00059" w14:textId="77777777" w:rsidR="00546D7B" w:rsidRDefault="00546D7B" w:rsidP="00546D7B">
      <w:pPr>
        <w:numPr>
          <w:ilvl w:val="0"/>
          <w:numId w:val="14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01DA0AA3" w14:textId="77777777" w:rsidR="00546D7B" w:rsidRDefault="00546D7B" w:rsidP="00546D7B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24D6BA73" w14:textId="77777777" w:rsidR="00546D7B" w:rsidRDefault="00546D7B" w:rsidP="00546D7B">
      <w:pPr>
        <w:numPr>
          <w:ilvl w:val="0"/>
          <w:numId w:val="14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Mahasiswa tidak diperbolehkan untuk membuka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5CBBA033" w14:textId="77777777" w:rsidR="00546D7B" w:rsidRDefault="00546D7B" w:rsidP="00546D7B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24FDADE1" w14:textId="77777777" w:rsidR="00546D7B" w:rsidRDefault="00546D7B" w:rsidP="00546D7B">
      <w:pPr>
        <w:numPr>
          <w:ilvl w:val="0"/>
          <w:numId w:val="14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Mahasiswa tidak diperbolehkan membuka dan menyalin jawaban dari internet (google, stackoverflow, dsb)</w:t>
      </w:r>
    </w:p>
    <w:p w14:paraId="3304530D" w14:textId="77777777" w:rsidR="00546D7B" w:rsidRDefault="00546D7B" w:rsidP="00546D7B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47F2EA0C" w14:textId="77777777" w:rsidR="00546D7B" w:rsidRDefault="00546D7B" w:rsidP="00546D7B">
      <w:pPr>
        <w:numPr>
          <w:ilvl w:val="0"/>
          <w:numId w:val="14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4D099D69" w14:textId="77777777" w:rsidR="00546D7B" w:rsidRDefault="00546D7B" w:rsidP="00546D7B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(ZERO)</w:t>
      </w:r>
      <w:r>
        <w:rPr>
          <w:i/>
          <w:sz w:val="20"/>
          <w:szCs w:val="20"/>
          <w:lang w:val="id-ID" w:eastAsia="x-none"/>
        </w:rPr>
        <w:t xml:space="preserve"> score for exam participant who </w:t>
      </w:r>
      <w:r>
        <w:rPr>
          <w:i/>
          <w:sz w:val="20"/>
          <w:szCs w:val="20"/>
          <w:lang w:val="x-none" w:eastAsia="x-none"/>
        </w:rPr>
        <w:t>does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any cheating</w:t>
      </w:r>
      <w:r>
        <w:rPr>
          <w:i/>
          <w:sz w:val="20"/>
          <w:szCs w:val="20"/>
          <w:lang w:val="id-ID" w:eastAsia="x-none"/>
        </w:rPr>
        <w:t xml:space="preserve">  actions</w:t>
      </w:r>
    </w:p>
    <w:p w14:paraId="04E890D3" w14:textId="77777777" w:rsidR="00546D7B" w:rsidRDefault="00546D7B" w:rsidP="00546D7B">
      <w:pPr>
        <w:numPr>
          <w:ilvl w:val="0"/>
          <w:numId w:val="14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>
        <w:rPr>
          <w:lang w:val="en-ID" w:eastAsia="x-none"/>
        </w:rPr>
        <w:t>Kumpulkan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6908B3A9" w14:textId="77777777" w:rsidR="00546D7B" w:rsidRDefault="00546D7B" w:rsidP="00546D7B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>
        <w:rPr>
          <w:i/>
          <w:sz w:val="20"/>
          <w:szCs w:val="20"/>
          <w:lang w:val="en-ID" w:eastAsia="x-none"/>
        </w:rPr>
        <w:t>S</w:t>
      </w:r>
      <w:r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0DE13F67" w14:textId="77777777" w:rsidR="00546D7B" w:rsidRDefault="00546D7B" w:rsidP="00546D7B">
      <w:pPr>
        <w:numPr>
          <w:ilvl w:val="0"/>
          <w:numId w:val="14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54A0034" w14:textId="77777777" w:rsidR="00546D7B" w:rsidRDefault="00546D7B" w:rsidP="00546D7B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52F67DB1" w14:textId="77777777" w:rsidR="00546D7B" w:rsidRDefault="00C25645" w:rsidP="00546D7B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pict w14:anchorId="3FE551E6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5540CEFC" w14:textId="77777777" w:rsidR="00546D7B" w:rsidRDefault="00546D7B" w:rsidP="00546D7B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325171AA" w14:textId="00CD6B7D" w:rsidR="00546D7B" w:rsidRDefault="00546D7B" w:rsidP="00546D7B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4D8D5E2A" wp14:editId="240577B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519C" w14:textId="77777777" w:rsidR="00546D7B" w:rsidRDefault="00546D7B" w:rsidP="00546D7B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1781B91F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66A7A005" w14:textId="77777777" w:rsidR="00546D7B" w:rsidRDefault="00546D7B" w:rsidP="00546D7B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7B2BDC7" w14:textId="656E8847" w:rsidR="00546D7B" w:rsidRDefault="00E407CB" w:rsidP="00546D7B">
      <w:pPr>
        <w:pStyle w:val="ListParagraph"/>
        <w:numPr>
          <w:ilvl w:val="0"/>
          <w:numId w:val="15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11B219C5" w14:textId="642FA38D" w:rsidR="00546D7B" w:rsidRDefault="00E407CB" w:rsidP="00E407CB">
      <w:pPr>
        <w:pStyle w:val="ListParagraph"/>
        <w:numPr>
          <w:ilvl w:val="0"/>
          <w:numId w:val="15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18.9.1</w:t>
      </w:r>
    </w:p>
    <w:p w14:paraId="78935708" w14:textId="77777777" w:rsidR="00546D7B" w:rsidRDefault="00C25645" w:rsidP="00546D7B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B83BFD1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477EBE26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6451958A" w14:textId="77777777" w:rsidR="00546D7B" w:rsidRDefault="00546D7B" w:rsidP="00546D7B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780D465D" w14:textId="6CC10850" w:rsidR="00546D7B" w:rsidRPr="00546D7B" w:rsidRDefault="00546D7B" w:rsidP="00546D7B">
      <w:pPr>
        <w:pStyle w:val="ListParagraph"/>
        <w:numPr>
          <w:ilvl w:val="0"/>
          <w:numId w:val="15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</w:t>
      </w:r>
    </w:p>
    <w:p w14:paraId="30515898" w14:textId="77777777" w:rsidR="00546D7B" w:rsidRDefault="00C25645" w:rsidP="00546D7B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86297E7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BC08DF8" w14:textId="77777777" w:rsidR="00546D7B" w:rsidRDefault="00546D7B" w:rsidP="00546D7B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65133942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2D8894D6" w14:textId="77777777" w:rsidR="00546D7B" w:rsidRDefault="00546D7B" w:rsidP="00546D7B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6BC292E2" w14:textId="77777777" w:rsidR="00546D7B" w:rsidRDefault="00546D7B" w:rsidP="00546D7B">
      <w:pPr>
        <w:numPr>
          <w:ilvl w:val="0"/>
          <w:numId w:val="14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2289CA56" w14:textId="77777777" w:rsidR="00546D7B" w:rsidRDefault="00546D7B" w:rsidP="00546D7B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1B23FDD1" w14:textId="77777777" w:rsidR="00546D7B" w:rsidRDefault="00546D7B" w:rsidP="00546D7B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4ECCF3B9" w14:textId="77777777" w:rsidR="00546D7B" w:rsidRDefault="00546D7B" w:rsidP="00546D7B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27AECDE9" w14:textId="77777777" w:rsidR="00546D7B" w:rsidRDefault="00546D7B" w:rsidP="00546D7B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[NIM]-[NAMA].zip</w:t>
      </w:r>
    </w:p>
    <w:p w14:paraId="781E24FB" w14:textId="77777777" w:rsidR="00546D7B" w:rsidRDefault="00546D7B" w:rsidP="00546D7B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377D9A02" w14:textId="77777777" w:rsidR="00546D7B" w:rsidRDefault="00C25645" w:rsidP="00546D7B">
      <w:pPr>
        <w:pStyle w:val="ListParagraph"/>
        <w:spacing w:line="360" w:lineRule="auto"/>
        <w:ind w:left="360"/>
        <w:jc w:val="both"/>
        <w:rPr>
          <w:b/>
        </w:rPr>
      </w:pPr>
      <w:r>
        <w:pict w14:anchorId="296A7719">
          <v:line id="_x0000_s2053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688A1D0F" w14:textId="77777777" w:rsidR="00546D7B" w:rsidRDefault="00546D7B" w:rsidP="00546D7B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1589BC97" w14:textId="77777777" w:rsidR="00546D7B" w:rsidRDefault="00546D7B" w:rsidP="00546D7B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A9BF2A7" w14:textId="363EBA65" w:rsidR="00DB38B7" w:rsidRPr="00DE5055" w:rsidRDefault="00DB38B7" w:rsidP="0087159A">
      <w:pPr>
        <w:spacing w:line="360" w:lineRule="auto"/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6BB8BD04" w14:textId="77777777" w:rsidR="00DB38B7" w:rsidRDefault="00DB38B7" w:rsidP="0087159A">
      <w:pPr>
        <w:spacing w:line="360" w:lineRule="auto"/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2938462E" w14:textId="77777777" w:rsidR="00DB38B7" w:rsidRDefault="00DB38B7" w:rsidP="0087159A">
      <w:pPr>
        <w:spacing w:line="360" w:lineRule="auto"/>
        <w:rPr>
          <w:i/>
          <w:sz w:val="20"/>
          <w:szCs w:val="20"/>
        </w:rPr>
      </w:pPr>
    </w:p>
    <w:p w14:paraId="6EE912C6" w14:textId="23DA43CC" w:rsidR="00DB38B7" w:rsidRDefault="00E05E78" w:rsidP="0087159A">
      <w:pPr>
        <w:spacing w:line="360" w:lineRule="auto"/>
        <w:jc w:val="center"/>
        <w:rPr>
          <w:b/>
        </w:rPr>
      </w:pPr>
      <w:r>
        <w:rPr>
          <w:b/>
        </w:rPr>
        <w:t xml:space="preserve">Bluejack </w:t>
      </w:r>
      <w:r w:rsidR="0095602E">
        <w:rPr>
          <w:b/>
        </w:rPr>
        <w:t>Painting</w:t>
      </w:r>
    </w:p>
    <w:p w14:paraId="7E821B61" w14:textId="77777777" w:rsidR="00FF4083" w:rsidRPr="00FF4083" w:rsidRDefault="00FF4083" w:rsidP="0087159A">
      <w:pPr>
        <w:spacing w:line="360" w:lineRule="auto"/>
        <w:jc w:val="both"/>
        <w:rPr>
          <w:b/>
        </w:rPr>
      </w:pPr>
    </w:p>
    <w:p w14:paraId="60615657" w14:textId="77777777" w:rsidR="00FF4083" w:rsidRDefault="00FF4083" w:rsidP="0087159A">
      <w:pPr>
        <w:spacing w:line="360" w:lineRule="auto"/>
        <w:jc w:val="both"/>
      </w:pPr>
    </w:p>
    <w:p w14:paraId="113A3C6C" w14:textId="1F3F6E1E" w:rsidR="00FF4083" w:rsidRPr="00162F62" w:rsidRDefault="0095602E" w:rsidP="0087159A">
      <w:pPr>
        <w:spacing w:line="360" w:lineRule="auto"/>
        <w:jc w:val="both"/>
      </w:pPr>
      <w:r>
        <w:rPr>
          <w:noProof/>
        </w:rPr>
        <w:drawing>
          <wp:inline distT="0" distB="0" distL="0" distR="0" wp14:anchorId="0A07DA08" wp14:editId="2AC9EABF">
            <wp:extent cx="6477000" cy="557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B588" w14:textId="77777777" w:rsidR="00FF4083" w:rsidRDefault="00FF4083" w:rsidP="0087159A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br w:type="page"/>
      </w:r>
    </w:p>
    <w:p w14:paraId="083CE206" w14:textId="77777777" w:rsidR="00DB38B7" w:rsidRPr="00DE5055" w:rsidRDefault="00DB38B7" w:rsidP="0087159A">
      <w:pPr>
        <w:spacing w:line="360" w:lineRule="auto"/>
        <w:jc w:val="both"/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22B7BBD4" w14:textId="77777777" w:rsidR="00DB38B7" w:rsidRDefault="00DB38B7" w:rsidP="0087159A">
      <w:pPr>
        <w:spacing w:line="360" w:lineRule="auto"/>
        <w:jc w:val="both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7DAD6E99" w14:textId="77777777" w:rsidR="00DB38B7" w:rsidRDefault="00DB38B7" w:rsidP="0087159A">
      <w:pPr>
        <w:spacing w:line="360" w:lineRule="auto"/>
        <w:jc w:val="both"/>
        <w:rPr>
          <w:i/>
          <w:sz w:val="20"/>
          <w:szCs w:val="20"/>
        </w:rPr>
      </w:pPr>
    </w:p>
    <w:p w14:paraId="02A66851" w14:textId="690D678E" w:rsidR="00E05E78" w:rsidRDefault="00E05E78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="00163FBF">
        <w:rPr>
          <w:b/>
          <w:bCs/>
        </w:rPr>
        <w:t>PaintingID</w:t>
      </w:r>
      <w:r>
        <w:t xml:space="preserve">, </w:t>
      </w:r>
      <w:r w:rsidR="00163FBF">
        <w:rPr>
          <w:b/>
          <w:bCs/>
        </w:rPr>
        <w:t>Painting</w:t>
      </w:r>
      <w:r w:rsidRPr="00E05E78">
        <w:rPr>
          <w:b/>
          <w:bCs/>
        </w:rPr>
        <w:t>Name</w:t>
      </w:r>
      <w:r>
        <w:t xml:space="preserve">, and </w:t>
      </w:r>
      <w:r w:rsidR="00163FBF">
        <w:rPr>
          <w:b/>
          <w:bCs/>
        </w:rPr>
        <w:t>PaintingPrice</w:t>
      </w:r>
      <w:r>
        <w:t xml:space="preserve"> for every </w:t>
      </w:r>
      <w:r w:rsidR="00163FBF" w:rsidRPr="00163FBF">
        <w:rPr>
          <w:lang w:val="en-ID"/>
        </w:rPr>
        <w:t xml:space="preserve">Painting whose </w:t>
      </w:r>
      <w:r w:rsidR="00163FBF" w:rsidRPr="00846599">
        <w:rPr>
          <w:b/>
          <w:bCs/>
          <w:lang w:val="en-ID"/>
        </w:rPr>
        <w:t>name</w:t>
      </w:r>
      <w:r w:rsidR="00163FBF" w:rsidRPr="00163FBF">
        <w:rPr>
          <w:lang w:val="en-ID"/>
        </w:rPr>
        <w:t xml:space="preserve"> </w:t>
      </w:r>
      <w:r w:rsidR="00163FBF" w:rsidRPr="00163FBF">
        <w:rPr>
          <w:b/>
          <w:bCs/>
          <w:lang w:val="en-ID"/>
        </w:rPr>
        <w:t>is more than 15 characters</w:t>
      </w:r>
      <w:r w:rsidR="00846599">
        <w:rPr>
          <w:b/>
          <w:bCs/>
          <w:lang w:val="en-ID"/>
        </w:rPr>
        <w:t>.</w:t>
      </w:r>
    </w:p>
    <w:p w14:paraId="15FA4AF1" w14:textId="11167413" w:rsidR="00163FBF" w:rsidRDefault="00E05E78" w:rsidP="0087159A">
      <w:pPr>
        <w:pStyle w:val="ListParagraph"/>
        <w:spacing w:line="360" w:lineRule="auto"/>
        <w:ind w:left="360"/>
        <w:jc w:val="both"/>
      </w:pPr>
      <w:r>
        <w:t>(</w:t>
      </w:r>
      <w:r w:rsidRPr="00E05E78">
        <w:rPr>
          <w:b/>
          <w:bCs/>
        </w:rPr>
        <w:t>len</w:t>
      </w:r>
      <w:r>
        <w:t>)</w:t>
      </w:r>
    </w:p>
    <w:p w14:paraId="13BDAF34" w14:textId="7B1EC41E" w:rsidR="009B4DBB" w:rsidRDefault="00472F15" w:rsidP="0087159A">
      <w:pPr>
        <w:pStyle w:val="ListParagraph"/>
        <w:spacing w:line="360" w:lineRule="auto"/>
        <w:ind w:left="360"/>
        <w:jc w:val="both"/>
      </w:pPr>
      <w:r w:rsidRPr="00472F15">
        <w:rPr>
          <w:noProof/>
        </w:rPr>
        <w:drawing>
          <wp:inline distT="0" distB="0" distL="0" distR="0" wp14:anchorId="6656AFE0" wp14:editId="459A2345">
            <wp:extent cx="5943600" cy="695976"/>
            <wp:effectExtent l="19050" t="1905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877"/>
                    <a:stretch/>
                  </pic:blipFill>
                  <pic:spPr bwMode="auto">
                    <a:xfrm>
                      <a:off x="0" y="0"/>
                      <a:ext cx="5943600" cy="6959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21A2C" w14:textId="77777777" w:rsidR="00F41BFB" w:rsidRDefault="00F41BFB" w:rsidP="0087159A">
      <w:pPr>
        <w:pStyle w:val="ListParagraph"/>
        <w:spacing w:line="360" w:lineRule="auto"/>
        <w:ind w:left="360"/>
        <w:jc w:val="both"/>
      </w:pPr>
    </w:p>
    <w:p w14:paraId="5D68EA9B" w14:textId="5B3748FE" w:rsidR="00E05E78" w:rsidRDefault="00E05E78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E05E78">
        <w:t xml:space="preserve">Display </w:t>
      </w:r>
      <w:r w:rsidR="0092525B">
        <w:rPr>
          <w:b/>
          <w:bCs/>
        </w:rPr>
        <w:t>T</w:t>
      </w:r>
      <w:r w:rsidRPr="00E05E78">
        <w:rPr>
          <w:b/>
          <w:bCs/>
        </w:rPr>
        <w:t>ransactionI</w:t>
      </w:r>
      <w:r w:rsidR="0092525B">
        <w:rPr>
          <w:b/>
          <w:bCs/>
        </w:rPr>
        <w:t>D</w:t>
      </w:r>
      <w:r w:rsidRPr="00E05E78">
        <w:t xml:space="preserve">, </w:t>
      </w:r>
      <w:r w:rsidR="0092525B">
        <w:rPr>
          <w:b/>
          <w:bCs/>
        </w:rPr>
        <w:t>C</w:t>
      </w:r>
      <w:r w:rsidRPr="00E05E78">
        <w:rPr>
          <w:b/>
          <w:bCs/>
        </w:rPr>
        <w:t>ustomerName</w:t>
      </w:r>
      <w:r w:rsidRPr="00E05E78">
        <w:t xml:space="preserve">, and </w:t>
      </w:r>
      <w:r w:rsidR="0092525B">
        <w:rPr>
          <w:b/>
          <w:bCs/>
        </w:rPr>
        <w:t>T</w:t>
      </w:r>
      <w:r w:rsidRPr="00E05E78">
        <w:rPr>
          <w:b/>
          <w:bCs/>
        </w:rPr>
        <w:t>ransactionDate</w:t>
      </w:r>
      <w:r w:rsidRPr="00E05E78">
        <w:t xml:space="preserve"> for every transaction which </w:t>
      </w:r>
      <w:r w:rsidRPr="00E05E78">
        <w:rPr>
          <w:b/>
          <w:bCs/>
        </w:rPr>
        <w:t>occurs in</w:t>
      </w:r>
      <w:r w:rsidRPr="00E05E78">
        <w:t xml:space="preserve"> </w:t>
      </w:r>
      <w:r w:rsidR="00163FBF">
        <w:rPr>
          <w:b/>
          <w:bCs/>
        </w:rPr>
        <w:t>September</w:t>
      </w:r>
      <w:r w:rsidRPr="00E05E78">
        <w:t xml:space="preserve">. </w:t>
      </w:r>
    </w:p>
    <w:p w14:paraId="496233B3" w14:textId="6E155ABB" w:rsidR="00D84856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E05E78" w:rsidRPr="00E05E78">
        <w:rPr>
          <w:b/>
        </w:rPr>
        <w:t>datename, month, join</w:t>
      </w:r>
      <w:r>
        <w:t>)</w:t>
      </w:r>
    </w:p>
    <w:p w14:paraId="4DCA3241" w14:textId="41F4E009" w:rsidR="00F41BFB" w:rsidRDefault="00CC7AB5" w:rsidP="0087159A">
      <w:pPr>
        <w:pStyle w:val="ListParagraph"/>
        <w:spacing w:line="360" w:lineRule="auto"/>
        <w:ind w:left="360"/>
        <w:jc w:val="both"/>
      </w:pPr>
      <w:r w:rsidRPr="00CC7AB5">
        <w:rPr>
          <w:noProof/>
        </w:rPr>
        <w:drawing>
          <wp:inline distT="0" distB="0" distL="0" distR="0" wp14:anchorId="6A439581" wp14:editId="5B1E379A">
            <wp:extent cx="5943600" cy="1101232"/>
            <wp:effectExtent l="19050" t="19050" r="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 rotWithShape="1">
                    <a:blip r:embed="rId12"/>
                    <a:srcRect t="1367" r="8406"/>
                    <a:stretch/>
                  </pic:blipFill>
                  <pic:spPr bwMode="auto">
                    <a:xfrm>
                      <a:off x="0" y="0"/>
                      <a:ext cx="5943600" cy="11012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6C5DF" w14:textId="77777777" w:rsidR="00F41BFB" w:rsidRDefault="00F41BFB" w:rsidP="0087159A">
      <w:pPr>
        <w:pStyle w:val="ListParagraph"/>
        <w:spacing w:line="360" w:lineRule="auto"/>
        <w:ind w:left="360"/>
        <w:jc w:val="both"/>
      </w:pPr>
    </w:p>
    <w:p w14:paraId="63DF74CA" w14:textId="42072DD1" w:rsidR="009F2884" w:rsidRDefault="009B4DBB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b/>
          <w:bCs/>
        </w:rPr>
      </w:pPr>
      <w:r w:rsidRPr="009B4DBB">
        <w:t>Dis</w:t>
      </w:r>
      <w:r w:rsidR="009D477A" w:rsidRPr="009D477A">
        <w:t xml:space="preserve">play </w:t>
      </w:r>
      <w:r w:rsidR="00163FBF">
        <w:rPr>
          <w:b/>
          <w:bCs/>
        </w:rPr>
        <w:t>PaintingName</w:t>
      </w:r>
      <w:r w:rsidR="009D477A" w:rsidRPr="009D477A">
        <w:t xml:space="preserve">, </w:t>
      </w:r>
      <w:r w:rsidR="009D477A" w:rsidRPr="009D477A">
        <w:rPr>
          <w:b/>
          <w:bCs/>
        </w:rPr>
        <w:t>Price</w:t>
      </w:r>
      <w:r w:rsidR="009D477A" w:rsidRPr="009D477A">
        <w:t xml:space="preserve"> (obtained </w:t>
      </w:r>
      <w:r w:rsidR="00823A28">
        <w:t>from</w:t>
      </w:r>
      <w:r w:rsidR="009D477A" w:rsidRPr="009D477A">
        <w:t xml:space="preserve"> </w:t>
      </w:r>
      <w:r w:rsidR="009D477A" w:rsidRPr="00823A28">
        <w:rPr>
          <w:b/>
          <w:bCs/>
        </w:rPr>
        <w:t>adding ‘IDR</w:t>
      </w:r>
      <w:r w:rsidR="009B44C8">
        <w:rPr>
          <w:b/>
          <w:bCs/>
        </w:rPr>
        <w:t xml:space="preserve"> </w:t>
      </w:r>
      <w:r w:rsidR="009D477A" w:rsidRPr="00823A28">
        <w:rPr>
          <w:b/>
          <w:bCs/>
        </w:rPr>
        <w:t>’ in front of</w:t>
      </w:r>
      <w:r w:rsidR="009D477A" w:rsidRPr="009D477A">
        <w:t xml:space="preserve"> </w:t>
      </w:r>
      <w:r w:rsidR="00F1070A">
        <w:rPr>
          <w:b/>
          <w:bCs/>
        </w:rPr>
        <w:t>PaintingPrice</w:t>
      </w:r>
      <w:r w:rsidR="009D477A" w:rsidRPr="009D477A">
        <w:t xml:space="preserve"> and </w:t>
      </w:r>
      <w:r w:rsidR="009D477A" w:rsidRPr="00823A28">
        <w:rPr>
          <w:b/>
          <w:bCs/>
        </w:rPr>
        <w:t>‘,-’</w:t>
      </w:r>
      <w:r w:rsidR="009D477A" w:rsidRPr="009D477A">
        <w:t xml:space="preserve"> </w:t>
      </w:r>
      <w:r w:rsidR="00823A28" w:rsidRPr="00823A28">
        <w:rPr>
          <w:b/>
          <w:bCs/>
        </w:rPr>
        <w:t>at the end of</w:t>
      </w:r>
      <w:r w:rsidR="00823A28">
        <w:t xml:space="preserve"> </w:t>
      </w:r>
      <w:r w:rsidR="00F1070A">
        <w:rPr>
          <w:b/>
          <w:bCs/>
        </w:rPr>
        <w:t>PaintingPrice</w:t>
      </w:r>
      <w:r w:rsidR="009D477A" w:rsidRPr="009D477A">
        <w:t xml:space="preserve">) and </w:t>
      </w:r>
      <w:r w:rsidR="00F1070A">
        <w:rPr>
          <w:b/>
          <w:bCs/>
        </w:rPr>
        <w:t>Total</w:t>
      </w:r>
      <w:r w:rsidR="009D477A" w:rsidRPr="009D477A">
        <w:rPr>
          <w:b/>
          <w:bCs/>
        </w:rPr>
        <w:t xml:space="preserve"> Profit</w:t>
      </w:r>
      <w:r w:rsidR="009D477A" w:rsidRPr="009D477A">
        <w:t xml:space="preserve"> (obtained from </w:t>
      </w:r>
      <w:r w:rsidR="009D477A" w:rsidRPr="009D477A">
        <w:rPr>
          <w:b/>
          <w:bCs/>
        </w:rPr>
        <w:t>total</w:t>
      </w:r>
      <w:r w:rsidR="00AF65A6">
        <w:rPr>
          <w:rStyle w:val="CommentReference"/>
        </w:rPr>
        <w:t xml:space="preserve"> </w:t>
      </w:r>
      <w:r w:rsidR="00823A28">
        <w:rPr>
          <w:b/>
          <w:bCs/>
        </w:rPr>
        <w:t xml:space="preserve">multiplication of </w:t>
      </w:r>
      <w:r w:rsidR="009D477A" w:rsidRPr="009D477A">
        <w:rPr>
          <w:b/>
          <w:bCs/>
        </w:rPr>
        <w:t>quantity</w:t>
      </w:r>
      <w:r w:rsidR="009D477A" w:rsidRPr="009D477A">
        <w:t xml:space="preserve"> </w:t>
      </w:r>
      <w:r w:rsidR="00823A28">
        <w:rPr>
          <w:b/>
          <w:bCs/>
        </w:rPr>
        <w:t xml:space="preserve">and </w:t>
      </w:r>
      <w:r w:rsidR="00F1070A">
        <w:rPr>
          <w:b/>
          <w:bCs/>
        </w:rPr>
        <w:t>PaintingPrice</w:t>
      </w:r>
      <w:r w:rsidR="00823A28">
        <w:rPr>
          <w:b/>
          <w:bCs/>
        </w:rPr>
        <w:t xml:space="preserve">, </w:t>
      </w:r>
      <w:r w:rsidR="00823A28" w:rsidRPr="00823A28">
        <w:t>then</w:t>
      </w:r>
      <w:r w:rsidR="009D477A" w:rsidRPr="009D477A">
        <w:t xml:space="preserve"> </w:t>
      </w:r>
      <w:r w:rsidR="005B4295" w:rsidRPr="00823A28">
        <w:rPr>
          <w:b/>
          <w:bCs/>
        </w:rPr>
        <w:t>add</w:t>
      </w:r>
      <w:r w:rsidR="005B4295">
        <w:t xml:space="preserve"> ‘</w:t>
      </w:r>
      <w:r w:rsidR="009D477A" w:rsidRPr="00823A28">
        <w:rPr>
          <w:b/>
          <w:bCs/>
        </w:rPr>
        <w:t>IDR</w:t>
      </w:r>
      <w:r w:rsidR="0087159A">
        <w:rPr>
          <w:b/>
          <w:bCs/>
        </w:rPr>
        <w:t xml:space="preserve"> </w:t>
      </w:r>
      <w:r w:rsidR="009D477A" w:rsidRPr="00823A28">
        <w:rPr>
          <w:b/>
          <w:bCs/>
        </w:rPr>
        <w:t>’</w:t>
      </w:r>
      <w:r w:rsidR="009D477A" w:rsidRPr="009D477A">
        <w:t xml:space="preserve"> </w:t>
      </w:r>
      <w:r w:rsidR="009D477A" w:rsidRPr="00823A28">
        <w:rPr>
          <w:b/>
          <w:bCs/>
        </w:rPr>
        <w:t>in front of</w:t>
      </w:r>
      <w:r w:rsidR="009D477A" w:rsidRPr="009D477A">
        <w:t xml:space="preserve"> </w:t>
      </w:r>
      <w:r w:rsidR="00F1070A">
        <w:rPr>
          <w:b/>
          <w:bCs/>
        </w:rPr>
        <w:t>Total</w:t>
      </w:r>
      <w:r w:rsidR="009D477A" w:rsidRPr="009D477A">
        <w:rPr>
          <w:b/>
          <w:bCs/>
        </w:rPr>
        <w:t xml:space="preserve"> Profit</w:t>
      </w:r>
      <w:r w:rsidR="009D477A" w:rsidRPr="009D477A">
        <w:t xml:space="preserve"> and </w:t>
      </w:r>
      <w:r w:rsidR="009D477A" w:rsidRPr="00823A28">
        <w:rPr>
          <w:b/>
          <w:bCs/>
        </w:rPr>
        <w:t>‘,-’</w:t>
      </w:r>
      <w:r w:rsidR="009D477A" w:rsidRPr="009D477A">
        <w:t xml:space="preserve"> </w:t>
      </w:r>
      <w:r w:rsidR="009D477A" w:rsidRPr="00823A28">
        <w:rPr>
          <w:b/>
          <w:bCs/>
        </w:rPr>
        <w:t>behind</w:t>
      </w:r>
      <w:r w:rsidR="009D477A" w:rsidRPr="009D477A">
        <w:t xml:space="preserve"> </w:t>
      </w:r>
      <w:r w:rsidR="00F1070A">
        <w:rPr>
          <w:b/>
          <w:bCs/>
        </w:rPr>
        <w:t>Total</w:t>
      </w:r>
      <w:r w:rsidR="009D477A" w:rsidRPr="009D477A">
        <w:rPr>
          <w:b/>
          <w:bCs/>
        </w:rPr>
        <w:t xml:space="preserve"> Profit</w:t>
      </w:r>
      <w:r w:rsidR="009D477A" w:rsidRPr="009D477A">
        <w:t xml:space="preserve">) for every </w:t>
      </w:r>
      <w:r w:rsidR="00F1070A">
        <w:t>Painting</w:t>
      </w:r>
      <w:r w:rsidR="009D477A" w:rsidRPr="009D477A">
        <w:t xml:space="preserve"> which </w:t>
      </w:r>
      <w:r w:rsidR="009D477A" w:rsidRPr="00823A28">
        <w:rPr>
          <w:b/>
          <w:bCs/>
        </w:rPr>
        <w:t>name</w:t>
      </w:r>
      <w:r w:rsidR="009D477A" w:rsidRPr="009D477A">
        <w:t xml:space="preserve"> </w:t>
      </w:r>
      <w:r w:rsidR="00F1070A" w:rsidRPr="00F1070A">
        <w:rPr>
          <w:b/>
          <w:bCs/>
        </w:rPr>
        <w:t xml:space="preserve">contains </w:t>
      </w:r>
      <w:r w:rsidR="00F1070A">
        <w:rPr>
          <w:b/>
          <w:bCs/>
        </w:rPr>
        <w:t>‘</w:t>
      </w:r>
      <w:r w:rsidR="00F1070A" w:rsidRPr="00F1070A">
        <w:rPr>
          <w:b/>
          <w:bCs/>
        </w:rPr>
        <w:t>d</w:t>
      </w:r>
      <w:r w:rsidR="00F1070A">
        <w:rPr>
          <w:b/>
          <w:bCs/>
        </w:rPr>
        <w:t>’</w:t>
      </w:r>
      <w:r w:rsidR="00F1070A" w:rsidRPr="00F1070A">
        <w:rPr>
          <w:b/>
          <w:bCs/>
        </w:rPr>
        <w:t xml:space="preserve"> character.</w:t>
      </w:r>
    </w:p>
    <w:p w14:paraId="568F6EE7" w14:textId="648C2165" w:rsidR="0092525B" w:rsidRDefault="0092525B" w:rsidP="0087159A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(cast, sum, join, like)</w:t>
      </w:r>
    </w:p>
    <w:p w14:paraId="6D8E3306" w14:textId="56D2A290" w:rsidR="009D477A" w:rsidRPr="009D477A" w:rsidRDefault="0092525B" w:rsidP="0087159A">
      <w:pPr>
        <w:pStyle w:val="ListParagraph"/>
        <w:spacing w:line="360" w:lineRule="auto"/>
        <w:ind w:left="360"/>
        <w:jc w:val="both"/>
        <w:rPr>
          <w:b/>
          <w:bCs/>
        </w:rPr>
      </w:pPr>
      <w:r w:rsidRPr="0092525B">
        <w:rPr>
          <w:b/>
          <w:bCs/>
          <w:noProof/>
        </w:rPr>
        <w:drawing>
          <wp:inline distT="0" distB="0" distL="0" distR="0" wp14:anchorId="69B35723" wp14:editId="4A301FCC">
            <wp:extent cx="5943600" cy="798177"/>
            <wp:effectExtent l="19050" t="1905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995"/>
                    <a:stretch/>
                  </pic:blipFill>
                  <pic:spPr bwMode="auto">
                    <a:xfrm>
                      <a:off x="0" y="0"/>
                      <a:ext cx="5943600" cy="7981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25D04" w14:textId="77777777" w:rsidR="009F2884" w:rsidRDefault="009F2884" w:rsidP="0087159A">
      <w:pPr>
        <w:spacing w:line="360" w:lineRule="auto"/>
        <w:jc w:val="both"/>
      </w:pPr>
    </w:p>
    <w:p w14:paraId="121AB3A2" w14:textId="77777777" w:rsidR="009D477A" w:rsidRDefault="009D477A" w:rsidP="0087159A">
      <w:pPr>
        <w:spacing w:line="360" w:lineRule="auto"/>
        <w:jc w:val="both"/>
      </w:pPr>
    </w:p>
    <w:p w14:paraId="7847A8DF" w14:textId="371B9CD8" w:rsidR="009B4DBB" w:rsidRDefault="009D477A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D477A">
        <w:lastRenderedPageBreak/>
        <w:t xml:space="preserve">Display </w:t>
      </w:r>
      <w:r w:rsidRPr="009D477A">
        <w:rPr>
          <w:b/>
          <w:bCs/>
        </w:rPr>
        <w:t>CustomerName</w:t>
      </w:r>
      <w:r w:rsidRPr="009D477A">
        <w:t xml:space="preserve">, </w:t>
      </w:r>
      <w:r w:rsidRPr="009D477A">
        <w:rPr>
          <w:b/>
          <w:bCs/>
        </w:rPr>
        <w:t>TransactionI</w:t>
      </w:r>
      <w:r w:rsidR="00444339">
        <w:rPr>
          <w:b/>
          <w:bCs/>
        </w:rPr>
        <w:t>D</w:t>
      </w:r>
      <w:r w:rsidRPr="009D477A">
        <w:t xml:space="preserve">, </w:t>
      </w:r>
      <w:r w:rsidRPr="009D477A">
        <w:rPr>
          <w:b/>
          <w:bCs/>
        </w:rPr>
        <w:t>TransactionDate</w:t>
      </w:r>
      <w:r w:rsidRPr="009D477A">
        <w:t xml:space="preserve">, </w:t>
      </w:r>
      <w:r w:rsidRPr="009D477A">
        <w:rPr>
          <w:b/>
          <w:bCs/>
        </w:rPr>
        <w:t>Total of</w:t>
      </w:r>
      <w:r w:rsidRPr="009D477A">
        <w:t xml:space="preserve"> </w:t>
      </w:r>
      <w:r w:rsidR="005D4060">
        <w:rPr>
          <w:b/>
          <w:bCs/>
        </w:rPr>
        <w:t>Painting</w:t>
      </w:r>
      <w:r w:rsidRPr="009D477A">
        <w:t xml:space="preserve"> (obtained from the </w:t>
      </w:r>
      <w:r w:rsidRPr="009D477A">
        <w:rPr>
          <w:b/>
          <w:bCs/>
        </w:rPr>
        <w:t xml:space="preserve">total number of </w:t>
      </w:r>
      <w:r w:rsidR="00DC09E7">
        <w:rPr>
          <w:b/>
          <w:bCs/>
        </w:rPr>
        <w:t xml:space="preserve">paintings </w:t>
      </w:r>
      <w:r w:rsidR="00DC09E7" w:rsidRPr="007B39C4">
        <w:t>bought</w:t>
      </w:r>
      <w:r w:rsidR="0084502D" w:rsidRPr="007B39C4">
        <w:t xml:space="preserve"> per transaction</w:t>
      </w:r>
      <w:r w:rsidRPr="009D477A">
        <w:t xml:space="preserve">), </w:t>
      </w:r>
      <w:r w:rsidR="00264429">
        <w:t xml:space="preserve">and </w:t>
      </w:r>
      <w:r w:rsidRPr="009D477A">
        <w:rPr>
          <w:b/>
          <w:bCs/>
        </w:rPr>
        <w:t>Total of</w:t>
      </w:r>
      <w:r w:rsidRPr="009D477A">
        <w:t xml:space="preserve"> </w:t>
      </w:r>
      <w:r w:rsidRPr="009D477A">
        <w:rPr>
          <w:b/>
          <w:bCs/>
        </w:rPr>
        <w:t>Quantity</w:t>
      </w:r>
      <w:r w:rsidRPr="009D477A">
        <w:t xml:space="preserve"> (obtained from the </w:t>
      </w:r>
      <w:r w:rsidRPr="009D477A">
        <w:rPr>
          <w:b/>
          <w:bCs/>
        </w:rPr>
        <w:t xml:space="preserve">total </w:t>
      </w:r>
      <w:r w:rsidR="00DC09E7">
        <w:rPr>
          <w:b/>
          <w:bCs/>
        </w:rPr>
        <w:t xml:space="preserve">painting quantity </w:t>
      </w:r>
      <w:r w:rsidR="00DC09E7" w:rsidRPr="00DC09E7">
        <w:t>the customer bought</w:t>
      </w:r>
      <w:r w:rsidR="0084502D">
        <w:t xml:space="preserve"> per transaction</w:t>
      </w:r>
      <w:r w:rsidRPr="009D477A">
        <w:t>) for every Customer who</w:t>
      </w:r>
      <w:r w:rsidR="00DC09E7">
        <w:t xml:space="preserve"> is</w:t>
      </w:r>
      <w:r w:rsidRPr="009D477A">
        <w:t xml:space="preserve"> </w:t>
      </w:r>
      <w:r w:rsidRPr="009D477A">
        <w:rPr>
          <w:b/>
          <w:bCs/>
        </w:rPr>
        <w:t xml:space="preserve">born in </w:t>
      </w:r>
      <w:r w:rsidR="005D4060">
        <w:rPr>
          <w:b/>
          <w:bCs/>
        </w:rPr>
        <w:t>odd</w:t>
      </w:r>
      <w:r w:rsidRPr="009D477A">
        <w:rPr>
          <w:b/>
          <w:bCs/>
        </w:rPr>
        <w:t xml:space="preserve"> year</w:t>
      </w:r>
      <w:r w:rsidR="009B4DBB" w:rsidRPr="009B4DBB">
        <w:t xml:space="preserve">. </w:t>
      </w:r>
      <w:r w:rsidRPr="009D477A">
        <w:t xml:space="preserve">Then, </w:t>
      </w:r>
      <w:r w:rsidRPr="009D477A">
        <w:rPr>
          <w:b/>
          <w:bCs/>
        </w:rPr>
        <w:t>combine</w:t>
      </w:r>
      <w:r w:rsidRPr="009D477A">
        <w:t xml:space="preserve"> </w:t>
      </w:r>
      <w:r w:rsidR="00DC09E7">
        <w:t xml:space="preserve">it </w:t>
      </w:r>
      <w:r w:rsidRPr="009D477A">
        <w:t xml:space="preserve">with </w:t>
      </w:r>
      <w:r w:rsidRPr="009D477A">
        <w:rPr>
          <w:b/>
          <w:bCs/>
        </w:rPr>
        <w:t>CustomerName</w:t>
      </w:r>
      <w:r w:rsidRPr="009D477A">
        <w:t xml:space="preserve">, </w:t>
      </w:r>
      <w:r w:rsidRPr="009D477A">
        <w:rPr>
          <w:b/>
          <w:bCs/>
        </w:rPr>
        <w:t>TransactionI</w:t>
      </w:r>
      <w:r w:rsidR="00DC09E7">
        <w:rPr>
          <w:b/>
          <w:bCs/>
        </w:rPr>
        <w:t>D</w:t>
      </w:r>
      <w:r w:rsidRPr="009D477A">
        <w:t xml:space="preserve">, </w:t>
      </w:r>
      <w:r w:rsidRPr="009D477A">
        <w:rPr>
          <w:b/>
          <w:bCs/>
        </w:rPr>
        <w:t>TransactionDate</w:t>
      </w:r>
      <w:r w:rsidRPr="009D477A">
        <w:t xml:space="preserve">, </w:t>
      </w:r>
      <w:r w:rsidRPr="009D477A">
        <w:rPr>
          <w:b/>
          <w:bCs/>
        </w:rPr>
        <w:t>Total</w:t>
      </w:r>
      <w:r w:rsidRPr="009D477A">
        <w:t xml:space="preserve"> </w:t>
      </w:r>
      <w:r w:rsidRPr="009D477A">
        <w:rPr>
          <w:b/>
          <w:bCs/>
        </w:rPr>
        <w:t>of</w:t>
      </w:r>
      <w:r w:rsidRPr="009D477A">
        <w:t xml:space="preserve"> </w:t>
      </w:r>
      <w:r w:rsidR="005D4060">
        <w:rPr>
          <w:b/>
          <w:bCs/>
        </w:rPr>
        <w:t>Painting</w:t>
      </w:r>
      <w:r w:rsidRPr="009D477A">
        <w:t xml:space="preserve"> (obtained from the </w:t>
      </w:r>
      <w:r w:rsidRPr="009D477A">
        <w:rPr>
          <w:b/>
          <w:bCs/>
        </w:rPr>
        <w:t xml:space="preserve">total number of </w:t>
      </w:r>
      <w:r w:rsidR="00DC09E7">
        <w:rPr>
          <w:b/>
          <w:bCs/>
        </w:rPr>
        <w:t xml:space="preserve">paintings </w:t>
      </w:r>
      <w:r w:rsidR="00DC09E7" w:rsidRPr="007B39C4">
        <w:t>bought</w:t>
      </w:r>
      <w:r w:rsidR="0084502D" w:rsidRPr="007B39C4">
        <w:t xml:space="preserve"> per transaction</w:t>
      </w:r>
      <w:r w:rsidRPr="009D477A">
        <w:t xml:space="preserve">), </w:t>
      </w:r>
      <w:r w:rsidR="00264429">
        <w:t xml:space="preserve">and </w:t>
      </w:r>
      <w:r w:rsidRPr="009D477A">
        <w:rPr>
          <w:b/>
          <w:bCs/>
        </w:rPr>
        <w:t>Total of Quantity</w:t>
      </w:r>
      <w:r w:rsidRPr="009D477A">
        <w:t xml:space="preserve"> (obtained from the </w:t>
      </w:r>
      <w:r w:rsidRPr="009D477A">
        <w:rPr>
          <w:b/>
          <w:bCs/>
        </w:rPr>
        <w:t xml:space="preserve">total </w:t>
      </w:r>
      <w:r w:rsidR="00DC09E7">
        <w:rPr>
          <w:b/>
          <w:bCs/>
        </w:rPr>
        <w:t xml:space="preserve">painting quantity </w:t>
      </w:r>
      <w:r w:rsidR="00DC09E7" w:rsidRPr="00DC09E7">
        <w:t>the customer bought</w:t>
      </w:r>
      <w:r w:rsidR="0084502D">
        <w:t xml:space="preserve"> per transaction</w:t>
      </w:r>
      <w:r w:rsidRPr="009D477A">
        <w:t xml:space="preserve">) for every Customer whose </w:t>
      </w:r>
      <w:r w:rsidRPr="009D477A">
        <w:rPr>
          <w:b/>
          <w:bCs/>
        </w:rPr>
        <w:t xml:space="preserve">name is more than </w:t>
      </w:r>
      <w:r w:rsidR="005D4060">
        <w:rPr>
          <w:b/>
          <w:bCs/>
        </w:rPr>
        <w:t>10</w:t>
      </w:r>
      <w:r w:rsidRPr="009D477A">
        <w:rPr>
          <w:b/>
          <w:bCs/>
        </w:rPr>
        <w:t xml:space="preserve"> characters</w:t>
      </w:r>
      <w:r>
        <w:t>.</w:t>
      </w:r>
    </w:p>
    <w:p w14:paraId="6231588E" w14:textId="4250F136" w:rsidR="005F54C9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D74616">
        <w:rPr>
          <w:b/>
        </w:rPr>
        <w:t>count</w:t>
      </w:r>
      <w:r w:rsidR="009D477A" w:rsidRPr="009D477A">
        <w:rPr>
          <w:b/>
        </w:rPr>
        <w:t xml:space="preserve">, sum, year, </w:t>
      </w:r>
      <w:r w:rsidR="00DC09E7">
        <w:rPr>
          <w:b/>
        </w:rPr>
        <w:t xml:space="preserve">union, </w:t>
      </w:r>
      <w:r w:rsidR="009D477A" w:rsidRPr="009D477A">
        <w:rPr>
          <w:b/>
        </w:rPr>
        <w:t>len</w:t>
      </w:r>
      <w:r w:rsidR="005F54C9">
        <w:t>)</w:t>
      </w:r>
    </w:p>
    <w:p w14:paraId="0E7DB263" w14:textId="3434CA9C" w:rsidR="007C536A" w:rsidRDefault="00DC09E7" w:rsidP="0087159A">
      <w:pPr>
        <w:pStyle w:val="ListParagraph"/>
        <w:spacing w:line="360" w:lineRule="auto"/>
        <w:ind w:left="360"/>
        <w:jc w:val="both"/>
      </w:pPr>
      <w:r w:rsidRPr="00DC09E7">
        <w:rPr>
          <w:noProof/>
        </w:rPr>
        <w:drawing>
          <wp:inline distT="0" distB="0" distL="0" distR="0" wp14:anchorId="684DA101" wp14:editId="3CB17856">
            <wp:extent cx="5943600" cy="3317568"/>
            <wp:effectExtent l="19050" t="1905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14"/>
                    <a:srcRect r="8544"/>
                    <a:stretch/>
                  </pic:blipFill>
                  <pic:spPr bwMode="auto">
                    <a:xfrm>
                      <a:off x="0" y="0"/>
                      <a:ext cx="5943600" cy="3317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4487" w14:textId="77777777" w:rsidR="009B4DBB" w:rsidRDefault="009B4DBB" w:rsidP="0087159A">
      <w:pPr>
        <w:pStyle w:val="ListParagraph"/>
        <w:spacing w:line="360" w:lineRule="auto"/>
        <w:ind w:left="360"/>
        <w:jc w:val="both"/>
      </w:pPr>
    </w:p>
    <w:p w14:paraId="081EAA3D" w14:textId="75D54116" w:rsidR="009B4DBB" w:rsidRDefault="009D477A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1B3325">
        <w:t>Display</w:t>
      </w:r>
      <w:r w:rsidRPr="009D477A">
        <w:t xml:space="preserve"> </w:t>
      </w:r>
      <w:r w:rsidRPr="009D477A">
        <w:rPr>
          <w:b/>
          <w:bCs/>
        </w:rPr>
        <w:t>CustomerName</w:t>
      </w:r>
      <w:r w:rsidRPr="009D477A">
        <w:t xml:space="preserve">, </w:t>
      </w:r>
      <w:r w:rsidRPr="009D477A">
        <w:rPr>
          <w:b/>
          <w:bCs/>
        </w:rPr>
        <w:t>CustomerAddress</w:t>
      </w:r>
      <w:r w:rsidRPr="009D477A">
        <w:t xml:space="preserve">, </w:t>
      </w:r>
      <w:r w:rsidRPr="009D477A">
        <w:rPr>
          <w:b/>
          <w:bCs/>
        </w:rPr>
        <w:t>CustomerEmail</w:t>
      </w:r>
      <w:r w:rsidRPr="009D477A">
        <w:t xml:space="preserve">, </w:t>
      </w:r>
      <w:r w:rsidR="0076426B">
        <w:t xml:space="preserve">and </w:t>
      </w:r>
      <w:r w:rsidR="0076426B" w:rsidRPr="0076426B">
        <w:rPr>
          <w:b/>
          <w:bCs/>
        </w:rPr>
        <w:t>Date of Birth</w:t>
      </w:r>
      <w:r w:rsidR="0076426B">
        <w:t xml:space="preserve"> (obtained from </w:t>
      </w:r>
      <w:r w:rsidRPr="009D477A">
        <w:rPr>
          <w:b/>
          <w:bCs/>
        </w:rPr>
        <w:t>CustomerDOB</w:t>
      </w:r>
      <w:r w:rsidR="0076426B">
        <w:rPr>
          <w:b/>
          <w:bCs/>
        </w:rPr>
        <w:t xml:space="preserve"> in ‘dd mon yyyy’ format)</w:t>
      </w:r>
      <w:r w:rsidRPr="009D477A">
        <w:t xml:space="preserve"> for every customer who has</w:t>
      </w:r>
      <w:r w:rsidR="001B3325">
        <w:t xml:space="preserve"> done</w:t>
      </w:r>
      <w:r w:rsidRPr="009D477A">
        <w:t xml:space="preserve"> transaction in </w:t>
      </w:r>
      <w:r w:rsidR="00252D6D">
        <w:rPr>
          <w:b/>
          <w:bCs/>
        </w:rPr>
        <w:t>July</w:t>
      </w:r>
      <w:r w:rsidRPr="009D477A">
        <w:t xml:space="preserve"> and </w:t>
      </w:r>
      <w:r w:rsidR="00134D2F">
        <w:t>has purchased</w:t>
      </w:r>
      <w:r w:rsidRPr="009D477A">
        <w:t xml:space="preserve"> </w:t>
      </w:r>
      <w:r w:rsidR="00252D6D" w:rsidRPr="00252D6D">
        <w:rPr>
          <w:b/>
          <w:bCs/>
        </w:rPr>
        <w:t>painting</w:t>
      </w:r>
      <w:r w:rsidRPr="009D477A">
        <w:t xml:space="preserve"> whose </w:t>
      </w:r>
      <w:r w:rsidR="00252D6D">
        <w:rPr>
          <w:b/>
          <w:bCs/>
        </w:rPr>
        <w:t>type</w:t>
      </w:r>
      <w:r w:rsidRPr="009D477A">
        <w:rPr>
          <w:b/>
          <w:bCs/>
        </w:rPr>
        <w:t xml:space="preserve"> </w:t>
      </w:r>
      <w:r w:rsidR="00252D6D">
        <w:rPr>
          <w:b/>
          <w:bCs/>
        </w:rPr>
        <w:t>is</w:t>
      </w:r>
      <w:r w:rsidRPr="009D477A">
        <w:rPr>
          <w:b/>
          <w:bCs/>
        </w:rPr>
        <w:t xml:space="preserve"> ‘A</w:t>
      </w:r>
      <w:r w:rsidR="00252D6D">
        <w:rPr>
          <w:b/>
          <w:bCs/>
        </w:rPr>
        <w:t>bstract</w:t>
      </w:r>
      <w:r w:rsidRPr="009D477A">
        <w:rPr>
          <w:b/>
          <w:bCs/>
        </w:rPr>
        <w:t>’</w:t>
      </w:r>
      <w:r w:rsidRPr="009D477A">
        <w:t>.</w:t>
      </w:r>
    </w:p>
    <w:p w14:paraId="4825E2F9" w14:textId="5A633CD2" w:rsidR="00583968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9D477A" w:rsidRPr="009D477A">
        <w:rPr>
          <w:b/>
        </w:rPr>
        <w:t>convert, month, in</w:t>
      </w:r>
      <w:r>
        <w:t>)</w:t>
      </w:r>
    </w:p>
    <w:p w14:paraId="0C6DF30B" w14:textId="6F840E02" w:rsidR="007C536A" w:rsidRDefault="00224784" w:rsidP="0087159A">
      <w:pPr>
        <w:pStyle w:val="ListParagraph"/>
        <w:spacing w:line="360" w:lineRule="auto"/>
        <w:ind w:left="360"/>
        <w:jc w:val="both"/>
      </w:pPr>
      <w:r w:rsidRPr="00224784">
        <w:rPr>
          <w:noProof/>
        </w:rPr>
        <w:drawing>
          <wp:inline distT="0" distB="0" distL="0" distR="0" wp14:anchorId="381A6780" wp14:editId="628309D4">
            <wp:extent cx="5943600" cy="487008"/>
            <wp:effectExtent l="19050" t="1905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029" b="-4"/>
                    <a:stretch/>
                  </pic:blipFill>
                  <pic:spPr bwMode="auto">
                    <a:xfrm>
                      <a:off x="0" y="0"/>
                      <a:ext cx="5943600" cy="4870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19514" w14:textId="3061449C" w:rsidR="004E1AA4" w:rsidRDefault="004E1AA4" w:rsidP="0087159A">
      <w:pPr>
        <w:spacing w:line="360" w:lineRule="auto"/>
      </w:pPr>
      <w:r>
        <w:br w:type="page"/>
      </w:r>
    </w:p>
    <w:p w14:paraId="4A912749" w14:textId="5DE3B410" w:rsidR="009B4DBB" w:rsidRDefault="002B04D7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B04D7">
        <w:lastRenderedPageBreak/>
        <w:t xml:space="preserve">Display </w:t>
      </w:r>
      <w:r w:rsidR="0084502D" w:rsidRPr="0084502D">
        <w:rPr>
          <w:b/>
          <w:bCs/>
        </w:rPr>
        <w:t>unique</w:t>
      </w:r>
      <w:r w:rsidR="0084502D">
        <w:t xml:space="preserve"> </w:t>
      </w:r>
      <w:r w:rsidRPr="002B04D7">
        <w:rPr>
          <w:b/>
          <w:bCs/>
        </w:rPr>
        <w:t>CustomerID</w:t>
      </w:r>
      <w:r w:rsidRPr="002B04D7">
        <w:t xml:space="preserve">, </w:t>
      </w:r>
      <w:r w:rsidRPr="002B04D7">
        <w:rPr>
          <w:b/>
          <w:bCs/>
        </w:rPr>
        <w:t>CustomerName</w:t>
      </w:r>
      <w:r w:rsidRPr="002B04D7">
        <w:t xml:space="preserve">, </w:t>
      </w:r>
      <w:r w:rsidRPr="002B04D7">
        <w:rPr>
          <w:b/>
          <w:bCs/>
        </w:rPr>
        <w:t>CustomerPhone</w:t>
      </w:r>
      <w:r w:rsidR="00A849D3">
        <w:rPr>
          <w:b/>
          <w:bCs/>
        </w:rPr>
        <w:t>Number</w:t>
      </w:r>
      <w:r w:rsidRPr="002B04D7">
        <w:t xml:space="preserve">, and </w:t>
      </w:r>
      <w:r w:rsidRPr="002B04D7">
        <w:rPr>
          <w:b/>
          <w:bCs/>
        </w:rPr>
        <w:t>CustomerEmail</w:t>
      </w:r>
      <w:r w:rsidRPr="002B04D7">
        <w:t xml:space="preserve"> for every customer who has purchased</w:t>
      </w:r>
      <w:r w:rsidRPr="002B04D7">
        <w:rPr>
          <w:b/>
          <w:bCs/>
        </w:rPr>
        <w:t xml:space="preserve"> </w:t>
      </w:r>
      <w:r w:rsidRPr="001B3325">
        <w:rPr>
          <w:b/>
          <w:bCs/>
        </w:rPr>
        <w:t>a</w:t>
      </w:r>
      <w:r w:rsidR="00E259F8" w:rsidRPr="001B3325">
        <w:rPr>
          <w:b/>
          <w:bCs/>
        </w:rPr>
        <w:t>ny</w:t>
      </w:r>
      <w:r w:rsidRPr="001B3325">
        <w:rPr>
          <w:b/>
          <w:bCs/>
        </w:rPr>
        <w:t xml:space="preserve"> </w:t>
      </w:r>
      <w:r w:rsidR="00645331" w:rsidRPr="001B3325">
        <w:rPr>
          <w:b/>
          <w:bCs/>
        </w:rPr>
        <w:t>painting</w:t>
      </w:r>
      <w:r w:rsidRPr="002B04D7">
        <w:rPr>
          <w:b/>
          <w:bCs/>
        </w:rPr>
        <w:t xml:space="preserve"> </w:t>
      </w:r>
      <w:r w:rsidR="00AF65A6">
        <w:rPr>
          <w:b/>
          <w:bCs/>
        </w:rPr>
        <w:t>which</w:t>
      </w:r>
      <w:r w:rsidR="001B3325">
        <w:rPr>
          <w:b/>
          <w:bCs/>
        </w:rPr>
        <w:t xml:space="preserve"> quantity is </w:t>
      </w:r>
      <w:r w:rsidRPr="002B04D7">
        <w:rPr>
          <w:b/>
          <w:bCs/>
        </w:rPr>
        <w:t>more than</w:t>
      </w:r>
      <w:r w:rsidRPr="002B04D7">
        <w:t xml:space="preserve"> the </w:t>
      </w:r>
      <w:r w:rsidRPr="002B04D7">
        <w:rPr>
          <w:b/>
          <w:bCs/>
        </w:rPr>
        <w:t>average</w:t>
      </w:r>
      <w:r w:rsidRPr="002B04D7">
        <w:t xml:space="preserve"> </w:t>
      </w:r>
      <w:r w:rsidR="00A849D3" w:rsidRPr="00A849D3">
        <w:rPr>
          <w:b/>
          <w:bCs/>
        </w:rPr>
        <w:t>of all</w:t>
      </w:r>
      <w:r w:rsidR="00A849D3">
        <w:t xml:space="preserve"> </w:t>
      </w:r>
      <w:r w:rsidR="00645331">
        <w:rPr>
          <w:b/>
          <w:bCs/>
        </w:rPr>
        <w:t>painting</w:t>
      </w:r>
      <w:r w:rsidRPr="002B04D7">
        <w:t xml:space="preserve"> </w:t>
      </w:r>
      <w:r w:rsidRPr="002B04D7">
        <w:rPr>
          <w:b/>
          <w:bCs/>
        </w:rPr>
        <w:t>purchase</w:t>
      </w:r>
      <w:r w:rsidRPr="002B04D7">
        <w:t xml:space="preserve"> and </w:t>
      </w:r>
      <w:r w:rsidR="00E259F8">
        <w:t xml:space="preserve">whose </w:t>
      </w:r>
      <w:r w:rsidR="00E259F8" w:rsidRPr="005B013D">
        <w:rPr>
          <w:b/>
          <w:bCs/>
        </w:rPr>
        <w:t>name</w:t>
      </w:r>
      <w:r w:rsidR="00645331">
        <w:t xml:space="preserve"> </w:t>
      </w:r>
      <w:r w:rsidR="00645331">
        <w:rPr>
          <w:b/>
          <w:bCs/>
        </w:rPr>
        <w:t>is more than one word</w:t>
      </w:r>
      <w:r>
        <w:rPr>
          <w:b/>
          <w:bCs/>
        </w:rPr>
        <w:t>.</w:t>
      </w:r>
      <w:r w:rsidR="00224784">
        <w:rPr>
          <w:b/>
          <w:bCs/>
        </w:rPr>
        <w:t xml:space="preserve"> </w:t>
      </w:r>
      <w:r w:rsidR="00224784" w:rsidRPr="00224784">
        <w:t>After that,</w:t>
      </w:r>
      <w:r w:rsidR="00224784">
        <w:rPr>
          <w:b/>
          <w:bCs/>
        </w:rPr>
        <w:t xml:space="preserve"> sort </w:t>
      </w:r>
      <w:r w:rsidR="00224784" w:rsidRPr="00224784">
        <w:t xml:space="preserve">the data </w:t>
      </w:r>
      <w:r w:rsidR="00F41B25">
        <w:t>based on</w:t>
      </w:r>
      <w:r w:rsidR="00224784">
        <w:rPr>
          <w:b/>
          <w:bCs/>
        </w:rPr>
        <w:t xml:space="preserve"> CustomerName ascendingly.</w:t>
      </w:r>
    </w:p>
    <w:p w14:paraId="393A6085" w14:textId="2521223F" w:rsidR="00461708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5B013D">
        <w:rPr>
          <w:b/>
          <w:bCs/>
        </w:rPr>
        <w:t xml:space="preserve">distinct, </w:t>
      </w:r>
      <w:r w:rsidR="002B04D7" w:rsidRPr="002B04D7">
        <w:rPr>
          <w:b/>
        </w:rPr>
        <w:t xml:space="preserve">alias subquery, avg, </w:t>
      </w:r>
      <w:r w:rsidR="00645331">
        <w:rPr>
          <w:b/>
        </w:rPr>
        <w:t>charindex</w:t>
      </w:r>
      <w:r w:rsidR="002B04D7" w:rsidRPr="002B04D7">
        <w:rPr>
          <w:b/>
        </w:rPr>
        <w:t>, order by</w:t>
      </w:r>
      <w:r>
        <w:t>)</w:t>
      </w:r>
    </w:p>
    <w:p w14:paraId="2692F69A" w14:textId="5FF1357D" w:rsidR="00E711D0" w:rsidRDefault="00A849D3" w:rsidP="0087159A">
      <w:pPr>
        <w:pStyle w:val="ListParagraph"/>
        <w:spacing w:line="360" w:lineRule="auto"/>
        <w:ind w:left="360"/>
        <w:jc w:val="both"/>
      </w:pPr>
      <w:r w:rsidRPr="00A849D3">
        <w:rPr>
          <w:noProof/>
        </w:rPr>
        <w:drawing>
          <wp:inline distT="0" distB="0" distL="0" distR="0" wp14:anchorId="439DD37A" wp14:editId="7280AE10">
            <wp:extent cx="5943600" cy="1110362"/>
            <wp:effectExtent l="19050" t="19050" r="0" b="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 rotWithShape="1">
                    <a:blip r:embed="rId16"/>
                    <a:srcRect r="6852"/>
                    <a:stretch/>
                  </pic:blipFill>
                  <pic:spPr bwMode="auto">
                    <a:xfrm>
                      <a:off x="0" y="0"/>
                      <a:ext cx="5943600" cy="1110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652FE" w14:textId="77777777" w:rsidR="00E711D0" w:rsidRDefault="00E711D0" w:rsidP="0087159A">
      <w:pPr>
        <w:pStyle w:val="ListParagraph"/>
        <w:spacing w:line="360" w:lineRule="auto"/>
        <w:ind w:left="360"/>
        <w:jc w:val="both"/>
      </w:pPr>
    </w:p>
    <w:p w14:paraId="51A547A6" w14:textId="23AAAA85" w:rsidR="009B4DBB" w:rsidRDefault="002B04D7" w:rsidP="0087159A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</w:pPr>
      <w:r w:rsidRPr="002B04D7">
        <w:t xml:space="preserve">Create a </w:t>
      </w:r>
      <w:r w:rsidRPr="002B04D7">
        <w:rPr>
          <w:b/>
          <w:bCs/>
        </w:rPr>
        <w:t>view</w:t>
      </w:r>
      <w:r w:rsidRPr="002B04D7">
        <w:t xml:space="preserve"> named </w:t>
      </w:r>
      <w:r w:rsidRPr="002B04D7">
        <w:rPr>
          <w:b/>
          <w:bCs/>
        </w:rPr>
        <w:t>‘</w:t>
      </w:r>
      <w:r w:rsidR="00645331">
        <w:rPr>
          <w:b/>
          <w:bCs/>
        </w:rPr>
        <w:t>StaffOddView’</w:t>
      </w:r>
      <w:r w:rsidRPr="002B04D7">
        <w:t xml:space="preserve"> to display </w:t>
      </w:r>
      <w:r w:rsidRPr="002B04D7">
        <w:rPr>
          <w:b/>
          <w:bCs/>
        </w:rPr>
        <w:t>StaffID</w:t>
      </w:r>
      <w:r w:rsidRPr="002B04D7">
        <w:t xml:space="preserve"> (</w:t>
      </w:r>
      <w:r w:rsidR="00F908E1">
        <w:t>o</w:t>
      </w:r>
      <w:r w:rsidRPr="002B04D7">
        <w:t xml:space="preserve">btained </w:t>
      </w:r>
      <w:r w:rsidR="004841DE">
        <w:t xml:space="preserve">from the </w:t>
      </w:r>
      <w:r w:rsidRPr="002B04D7">
        <w:rPr>
          <w:b/>
          <w:bCs/>
        </w:rPr>
        <w:t>last</w:t>
      </w:r>
      <w:r w:rsidRPr="002B04D7">
        <w:t xml:space="preserve"> </w:t>
      </w:r>
      <w:r w:rsidR="004841DE" w:rsidRPr="004841DE">
        <w:rPr>
          <w:b/>
          <w:bCs/>
        </w:rPr>
        <w:t>3</w:t>
      </w:r>
      <w:r w:rsidR="004841DE">
        <w:t xml:space="preserve"> </w:t>
      </w:r>
      <w:r w:rsidRPr="002B04D7">
        <w:rPr>
          <w:b/>
          <w:bCs/>
        </w:rPr>
        <w:t>character</w:t>
      </w:r>
      <w:r w:rsidRPr="002B04D7">
        <w:t xml:space="preserve"> of </w:t>
      </w:r>
      <w:r w:rsidRPr="002B04D7">
        <w:rPr>
          <w:b/>
          <w:bCs/>
        </w:rPr>
        <w:t>StaffID</w:t>
      </w:r>
      <w:r w:rsidRPr="002B04D7">
        <w:t xml:space="preserve"> and </w:t>
      </w:r>
      <w:r w:rsidRPr="002B04D7">
        <w:rPr>
          <w:b/>
          <w:bCs/>
        </w:rPr>
        <w:t>add</w:t>
      </w:r>
      <w:r w:rsidR="00F908E1">
        <w:rPr>
          <w:b/>
          <w:bCs/>
        </w:rPr>
        <w:t xml:space="preserve"> </w:t>
      </w:r>
      <w:r w:rsidRPr="002B04D7">
        <w:rPr>
          <w:b/>
          <w:bCs/>
        </w:rPr>
        <w:t>'Staff</w:t>
      </w:r>
      <w:r w:rsidR="004841DE">
        <w:rPr>
          <w:b/>
          <w:bCs/>
        </w:rPr>
        <w:t xml:space="preserve"> </w:t>
      </w:r>
      <w:r w:rsidRPr="002B04D7">
        <w:rPr>
          <w:b/>
          <w:bCs/>
        </w:rPr>
        <w:t>'</w:t>
      </w:r>
      <w:r w:rsidRPr="002B04D7">
        <w:t xml:space="preserve"> </w:t>
      </w:r>
      <w:r w:rsidRPr="002B04D7">
        <w:rPr>
          <w:b/>
          <w:bCs/>
        </w:rPr>
        <w:t>in front of</w:t>
      </w:r>
      <w:r w:rsidRPr="002B04D7">
        <w:t xml:space="preserve"> </w:t>
      </w:r>
      <w:r w:rsidRPr="008E53F6">
        <w:rPr>
          <w:b/>
          <w:bCs/>
        </w:rPr>
        <w:t>it</w:t>
      </w:r>
      <w:r w:rsidRPr="002B04D7">
        <w:t xml:space="preserve">), </w:t>
      </w:r>
      <w:r w:rsidRPr="002B04D7">
        <w:rPr>
          <w:b/>
          <w:bCs/>
        </w:rPr>
        <w:t>StaffName</w:t>
      </w:r>
      <w:r w:rsidRPr="002B04D7">
        <w:t xml:space="preserve">, </w:t>
      </w:r>
      <w:r w:rsidR="004841DE">
        <w:t xml:space="preserve">and </w:t>
      </w:r>
      <w:r w:rsidRPr="002B04D7">
        <w:rPr>
          <w:b/>
          <w:bCs/>
        </w:rPr>
        <w:t>StaffAddress</w:t>
      </w:r>
      <w:r w:rsidRPr="002B04D7">
        <w:t xml:space="preserve"> for every Staff </w:t>
      </w:r>
      <w:r w:rsidRPr="001B3325">
        <w:t>whose</w:t>
      </w:r>
      <w:r w:rsidRPr="00645331">
        <w:rPr>
          <w:b/>
          <w:bCs/>
        </w:rPr>
        <w:t xml:space="preserve"> </w:t>
      </w:r>
      <w:r w:rsidR="00F908E1">
        <w:rPr>
          <w:b/>
          <w:bCs/>
        </w:rPr>
        <w:t>id</w:t>
      </w:r>
      <w:r w:rsidR="00645331" w:rsidRPr="00645331">
        <w:rPr>
          <w:b/>
          <w:bCs/>
        </w:rPr>
        <w:t xml:space="preserve"> is an odd </w:t>
      </w:r>
      <w:r w:rsidR="00F908E1">
        <w:rPr>
          <w:b/>
          <w:bCs/>
        </w:rPr>
        <w:t>number</w:t>
      </w:r>
      <w:r w:rsidR="00645331" w:rsidRPr="00645331">
        <w:rPr>
          <w:b/>
          <w:bCs/>
        </w:rPr>
        <w:t>.</w:t>
      </w:r>
    </w:p>
    <w:p w14:paraId="252D83EA" w14:textId="7D06F61F" w:rsidR="00C01988" w:rsidRDefault="009B4DBB" w:rsidP="0087159A">
      <w:pPr>
        <w:pStyle w:val="ListParagraph"/>
        <w:spacing w:line="360" w:lineRule="auto"/>
        <w:ind w:left="360" w:firstLine="66"/>
        <w:jc w:val="both"/>
      </w:pPr>
      <w:r>
        <w:t>(</w:t>
      </w:r>
      <w:r w:rsidR="00F908E1" w:rsidRPr="00F908E1">
        <w:rPr>
          <w:b/>
          <w:bCs/>
        </w:rPr>
        <w:t>create view,</w:t>
      </w:r>
      <w:r w:rsidR="00F908E1">
        <w:t xml:space="preserve"> </w:t>
      </w:r>
      <w:r w:rsidR="002B04D7" w:rsidRPr="002B04D7">
        <w:rPr>
          <w:b/>
        </w:rPr>
        <w:t>convert, right</w:t>
      </w:r>
      <w:r>
        <w:t>)</w:t>
      </w:r>
    </w:p>
    <w:p w14:paraId="2DE587D6" w14:textId="5F9115B3" w:rsidR="00E671C4" w:rsidRDefault="00F908E1" w:rsidP="0087159A">
      <w:pPr>
        <w:pStyle w:val="ListParagraph"/>
        <w:spacing w:line="360" w:lineRule="auto"/>
        <w:ind w:left="360" w:firstLine="66"/>
        <w:jc w:val="both"/>
      </w:pPr>
      <w:r w:rsidRPr="00F908E1">
        <w:rPr>
          <w:noProof/>
        </w:rPr>
        <w:drawing>
          <wp:inline distT="0" distB="0" distL="0" distR="0" wp14:anchorId="5BFA4B18" wp14:editId="783BEF08">
            <wp:extent cx="5943600" cy="969613"/>
            <wp:effectExtent l="19050" t="19050" r="0" b="254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r="7505"/>
                    <a:stretch/>
                  </pic:blipFill>
                  <pic:spPr bwMode="auto">
                    <a:xfrm>
                      <a:off x="0" y="0"/>
                      <a:ext cx="5943600" cy="9696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8F53E" w14:textId="2E7B48C0" w:rsidR="00645331" w:rsidRDefault="00645331" w:rsidP="0087159A">
      <w:pPr>
        <w:pStyle w:val="ListParagraph"/>
        <w:spacing w:line="360" w:lineRule="auto"/>
        <w:ind w:left="360" w:firstLine="66"/>
        <w:jc w:val="both"/>
      </w:pPr>
    </w:p>
    <w:p w14:paraId="4AA2A7E5" w14:textId="5D0FD43B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434DC5AF" w14:textId="19A593C8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002324E5" w14:textId="5F4B125F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5E0CB4A8" w14:textId="287B79B5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23F8E514" w14:textId="1E78FF51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22E7921B" w14:textId="28DCDAD2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3BC368EE" w14:textId="529D469B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76AA8178" w14:textId="0635DEA5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5BAB11C4" w14:textId="4CD58463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3644B14B" w14:textId="77777777" w:rsidR="008E53F6" w:rsidRDefault="008E53F6" w:rsidP="0087159A">
      <w:pPr>
        <w:pStyle w:val="ListParagraph"/>
        <w:spacing w:line="360" w:lineRule="auto"/>
        <w:ind w:left="360" w:firstLine="66"/>
        <w:jc w:val="both"/>
      </w:pPr>
    </w:p>
    <w:p w14:paraId="57927957" w14:textId="52C6C4DE" w:rsidR="009B4DBB" w:rsidRDefault="002B04D7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B04D7">
        <w:lastRenderedPageBreak/>
        <w:t xml:space="preserve">Create a </w:t>
      </w:r>
      <w:r w:rsidRPr="007A7E6B">
        <w:rPr>
          <w:b/>
          <w:bCs/>
        </w:rPr>
        <w:t>view</w:t>
      </w:r>
      <w:r w:rsidRPr="002B04D7">
        <w:t xml:space="preserve"> named </w:t>
      </w:r>
      <w:r w:rsidRPr="002B04D7">
        <w:rPr>
          <w:b/>
          <w:bCs/>
        </w:rPr>
        <w:t>‘TransactionDataOf</w:t>
      </w:r>
      <w:r w:rsidR="00952A05">
        <w:rPr>
          <w:b/>
          <w:bCs/>
        </w:rPr>
        <w:t>ModernismPainting</w:t>
      </w:r>
      <w:r w:rsidRPr="002B04D7">
        <w:rPr>
          <w:b/>
          <w:bCs/>
        </w:rPr>
        <w:t>’</w:t>
      </w:r>
      <w:r w:rsidRPr="002B04D7">
        <w:t xml:space="preserve"> to display </w:t>
      </w:r>
      <w:r w:rsidRPr="002B04D7">
        <w:rPr>
          <w:b/>
          <w:bCs/>
        </w:rPr>
        <w:t>TransactionI</w:t>
      </w:r>
      <w:r w:rsidR="00C76641">
        <w:rPr>
          <w:b/>
          <w:bCs/>
        </w:rPr>
        <w:t>D</w:t>
      </w:r>
      <w:r w:rsidRPr="002B04D7">
        <w:t xml:space="preserve">, </w:t>
      </w:r>
      <w:r w:rsidRPr="002B04D7">
        <w:rPr>
          <w:b/>
          <w:bCs/>
        </w:rPr>
        <w:t>Day of Transaction</w:t>
      </w:r>
      <w:r w:rsidRPr="002B04D7">
        <w:t xml:space="preserve"> (obtained from </w:t>
      </w:r>
      <w:r w:rsidR="00C76641">
        <w:t xml:space="preserve">the </w:t>
      </w:r>
      <w:r w:rsidR="00C76641">
        <w:rPr>
          <w:b/>
          <w:bCs/>
        </w:rPr>
        <w:t xml:space="preserve">weekday </w:t>
      </w:r>
      <w:r w:rsidRPr="002B04D7">
        <w:t xml:space="preserve">of </w:t>
      </w:r>
      <w:r w:rsidR="00C76641">
        <w:rPr>
          <w:b/>
          <w:bCs/>
        </w:rPr>
        <w:t>transaction made</w:t>
      </w:r>
      <w:r w:rsidRPr="002B04D7">
        <w:t xml:space="preserve">), </w:t>
      </w:r>
      <w:r w:rsidRPr="002B04D7">
        <w:rPr>
          <w:b/>
          <w:bCs/>
        </w:rPr>
        <w:t>TransactionDate</w:t>
      </w:r>
      <w:r w:rsidRPr="002B04D7">
        <w:t xml:space="preserve">, </w:t>
      </w:r>
      <w:r w:rsidR="00F41B25" w:rsidRPr="008E53F6">
        <w:rPr>
          <w:b/>
          <w:bCs/>
        </w:rPr>
        <w:t>Painting Title</w:t>
      </w:r>
      <w:r w:rsidR="00F41B25">
        <w:t xml:space="preserve"> (obtained by </w:t>
      </w:r>
      <w:r w:rsidR="00952A05">
        <w:rPr>
          <w:b/>
          <w:bCs/>
        </w:rPr>
        <w:t>PaintingName</w:t>
      </w:r>
      <w:r w:rsidR="007B2984">
        <w:rPr>
          <w:b/>
          <w:bCs/>
        </w:rPr>
        <w:t xml:space="preserve"> in uppercased </w:t>
      </w:r>
      <w:r w:rsidR="007B2984" w:rsidRPr="007B2984">
        <w:t>format</w:t>
      </w:r>
      <w:r w:rsidR="00F41B25" w:rsidRPr="008E53F6">
        <w:t>)</w:t>
      </w:r>
      <w:r w:rsidRPr="002B04D7">
        <w:t xml:space="preserve"> and </w:t>
      </w:r>
      <w:r w:rsidRPr="002B04D7">
        <w:rPr>
          <w:b/>
          <w:bCs/>
        </w:rPr>
        <w:t>Quantity</w:t>
      </w:r>
      <w:r w:rsidRPr="002B04D7">
        <w:t xml:space="preserve"> (obtained from the </w:t>
      </w:r>
      <w:r w:rsidRPr="002B04D7">
        <w:rPr>
          <w:b/>
          <w:bCs/>
        </w:rPr>
        <w:t xml:space="preserve">total of </w:t>
      </w:r>
      <w:r w:rsidR="00C76641">
        <w:rPr>
          <w:b/>
          <w:bCs/>
        </w:rPr>
        <w:t>the painting quantity sold</w:t>
      </w:r>
      <w:r w:rsidR="00AF65A6">
        <w:rPr>
          <w:b/>
          <w:bCs/>
        </w:rPr>
        <w:t xml:space="preserve"> per transaction</w:t>
      </w:r>
      <w:r w:rsidRPr="002B04D7">
        <w:t xml:space="preserve">) for every transaction which </w:t>
      </w:r>
      <w:r w:rsidR="00C76641">
        <w:t xml:space="preserve">the </w:t>
      </w:r>
      <w:r w:rsidR="00C76641" w:rsidRPr="008D7663">
        <w:rPr>
          <w:b/>
          <w:bCs/>
        </w:rPr>
        <w:t>painting</w:t>
      </w:r>
      <w:r w:rsidR="00EB115C" w:rsidRPr="008D7663">
        <w:rPr>
          <w:b/>
          <w:bCs/>
        </w:rPr>
        <w:t>’s</w:t>
      </w:r>
      <w:r w:rsidR="00C76641" w:rsidRPr="008D7663">
        <w:rPr>
          <w:b/>
          <w:bCs/>
        </w:rPr>
        <w:t xml:space="preserve"> </w:t>
      </w:r>
      <w:r w:rsidR="00952A05">
        <w:rPr>
          <w:b/>
          <w:bCs/>
        </w:rPr>
        <w:t>type</w:t>
      </w:r>
      <w:r w:rsidRPr="002B04D7">
        <w:t xml:space="preserve"> </w:t>
      </w:r>
      <w:r w:rsidRPr="002B04D7">
        <w:rPr>
          <w:b/>
          <w:bCs/>
        </w:rPr>
        <w:t>name</w:t>
      </w:r>
      <w:r w:rsidRPr="002B04D7">
        <w:t xml:space="preserve"> is </w:t>
      </w:r>
      <w:r w:rsidRPr="002B04D7">
        <w:rPr>
          <w:b/>
          <w:bCs/>
        </w:rPr>
        <w:t>‘</w:t>
      </w:r>
      <w:r w:rsidR="00952A05">
        <w:rPr>
          <w:b/>
          <w:bCs/>
        </w:rPr>
        <w:t>Modernism’</w:t>
      </w:r>
      <w:r w:rsidRPr="002B04D7">
        <w:t>.</w:t>
      </w:r>
    </w:p>
    <w:p w14:paraId="5DB4F134" w14:textId="6210AEEB" w:rsidR="00142420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2C666F" w:rsidRPr="002C666F">
        <w:rPr>
          <w:b/>
        </w:rPr>
        <w:t xml:space="preserve">create view, </w:t>
      </w:r>
      <w:r w:rsidR="008D7663">
        <w:rPr>
          <w:b/>
        </w:rPr>
        <w:t>datename, weekday, upper, sum</w:t>
      </w:r>
      <w:r w:rsidRPr="00E671C4">
        <w:t>)</w:t>
      </w:r>
    </w:p>
    <w:p w14:paraId="7A33C090" w14:textId="2C1CDA46" w:rsidR="00E671C4" w:rsidRDefault="00624E02" w:rsidP="0087159A">
      <w:pPr>
        <w:pStyle w:val="ListParagraph"/>
        <w:spacing w:line="360" w:lineRule="auto"/>
        <w:ind w:left="360"/>
        <w:jc w:val="both"/>
      </w:pPr>
      <w:r w:rsidRPr="00624E02">
        <w:rPr>
          <w:noProof/>
        </w:rPr>
        <w:drawing>
          <wp:inline distT="0" distB="0" distL="0" distR="0" wp14:anchorId="69EE6F6B" wp14:editId="0C875D87">
            <wp:extent cx="5943600" cy="1986991"/>
            <wp:effectExtent l="19050" t="19050" r="0" b="0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 rotWithShape="1">
                    <a:blip r:embed="rId18"/>
                    <a:srcRect r="7237"/>
                    <a:stretch/>
                  </pic:blipFill>
                  <pic:spPr bwMode="auto">
                    <a:xfrm>
                      <a:off x="0" y="0"/>
                      <a:ext cx="5943600" cy="19869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4694" w14:textId="4D84E46F" w:rsidR="001C2A85" w:rsidRDefault="001C2A85" w:rsidP="0087159A">
      <w:pPr>
        <w:spacing w:line="360" w:lineRule="auto"/>
      </w:pPr>
    </w:p>
    <w:p w14:paraId="7DF375C0" w14:textId="1060B33E" w:rsidR="009B4DBB" w:rsidRDefault="002C666F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C666F">
        <w:t xml:space="preserve">Add a </w:t>
      </w:r>
      <w:r w:rsidRPr="002C666F">
        <w:rPr>
          <w:b/>
          <w:bCs/>
        </w:rPr>
        <w:t>column</w:t>
      </w:r>
      <w:r w:rsidRPr="002C666F">
        <w:t xml:space="preserve"> named </w:t>
      </w:r>
      <w:r w:rsidRPr="002C666F">
        <w:rPr>
          <w:b/>
          <w:bCs/>
        </w:rPr>
        <w:t>‘CustomerSocialMedia’</w:t>
      </w:r>
      <w:r w:rsidRPr="002C666F">
        <w:t xml:space="preserve"> on </w:t>
      </w:r>
      <w:r w:rsidRPr="002C666F">
        <w:rPr>
          <w:b/>
          <w:bCs/>
        </w:rPr>
        <w:t>Customer</w:t>
      </w:r>
      <w:r w:rsidRPr="002C666F">
        <w:t xml:space="preserve"> table with </w:t>
      </w:r>
      <w:r w:rsidRPr="002C666F">
        <w:rPr>
          <w:b/>
          <w:bCs/>
        </w:rPr>
        <w:t>varchar</w:t>
      </w:r>
      <w:r w:rsidRPr="002C666F">
        <w:t xml:space="preserve"> </w:t>
      </w:r>
      <w:r w:rsidRPr="002C666F">
        <w:rPr>
          <w:b/>
          <w:bCs/>
        </w:rPr>
        <w:t>(30)</w:t>
      </w:r>
      <w:r w:rsidRPr="002C666F">
        <w:t xml:space="preserve"> data type</w:t>
      </w:r>
      <w:r w:rsidR="00624E02">
        <w:t xml:space="preserve">. Then, </w:t>
      </w:r>
      <w:r w:rsidRPr="002C666F">
        <w:t xml:space="preserve">add a </w:t>
      </w:r>
      <w:r w:rsidRPr="002C666F">
        <w:rPr>
          <w:b/>
          <w:bCs/>
        </w:rPr>
        <w:t>constraint</w:t>
      </w:r>
      <w:r w:rsidRPr="002C666F">
        <w:t xml:space="preserve"> named </w:t>
      </w:r>
      <w:r w:rsidRPr="002C666F">
        <w:rPr>
          <w:b/>
          <w:bCs/>
        </w:rPr>
        <w:t>‘CheckCustomerSocialMedia’</w:t>
      </w:r>
      <w:r w:rsidRPr="002C666F">
        <w:t xml:space="preserve"> </w:t>
      </w:r>
      <w:r w:rsidR="00624E02">
        <w:t xml:space="preserve">in </w:t>
      </w:r>
      <w:r w:rsidR="00624E02" w:rsidRPr="00624E02">
        <w:rPr>
          <w:b/>
          <w:bCs/>
        </w:rPr>
        <w:t>Customer</w:t>
      </w:r>
      <w:r w:rsidR="00624E02">
        <w:t xml:space="preserve"> table </w:t>
      </w:r>
      <w:r w:rsidRPr="002C666F">
        <w:t xml:space="preserve">to check </w:t>
      </w:r>
      <w:r w:rsidR="00624E02">
        <w:t xml:space="preserve">whether </w:t>
      </w:r>
      <w:r w:rsidRPr="002C666F">
        <w:t xml:space="preserve">the </w:t>
      </w:r>
      <w:r w:rsidRPr="002C666F">
        <w:rPr>
          <w:b/>
          <w:bCs/>
        </w:rPr>
        <w:t>CustomerSocialMedia</w:t>
      </w:r>
      <w:r w:rsidRPr="002C666F">
        <w:t xml:space="preserve"> is </w:t>
      </w:r>
      <w:r w:rsidRPr="002C666F">
        <w:rPr>
          <w:b/>
          <w:bCs/>
        </w:rPr>
        <w:t>between</w:t>
      </w:r>
      <w:r w:rsidRPr="002C666F">
        <w:t xml:space="preserve"> </w:t>
      </w:r>
      <w:r w:rsidRPr="002C666F">
        <w:rPr>
          <w:b/>
          <w:bCs/>
        </w:rPr>
        <w:t>5</w:t>
      </w:r>
      <w:r w:rsidRPr="002C666F">
        <w:t xml:space="preserve"> and </w:t>
      </w:r>
      <w:r w:rsidRPr="002C666F">
        <w:rPr>
          <w:b/>
          <w:bCs/>
        </w:rPr>
        <w:t>25</w:t>
      </w:r>
      <w:r w:rsidRPr="002C666F">
        <w:t xml:space="preserve"> </w:t>
      </w:r>
      <w:r w:rsidRPr="002C666F">
        <w:rPr>
          <w:b/>
          <w:bCs/>
        </w:rPr>
        <w:t>characters</w:t>
      </w:r>
      <w:r w:rsidRPr="002C666F">
        <w:t>.</w:t>
      </w:r>
    </w:p>
    <w:p w14:paraId="7D33C08C" w14:textId="64705808" w:rsidR="00464248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2C666F" w:rsidRPr="002C666F">
        <w:rPr>
          <w:b/>
        </w:rPr>
        <w:t xml:space="preserve">alter table, add, add </w:t>
      </w:r>
      <w:r w:rsidR="0076426B">
        <w:rPr>
          <w:b/>
        </w:rPr>
        <w:t>constraint, between</w:t>
      </w:r>
      <w:r>
        <w:t>)</w:t>
      </w:r>
    </w:p>
    <w:p w14:paraId="0D76B936" w14:textId="501097F9" w:rsidR="00E671C4" w:rsidRDefault="006D7906" w:rsidP="0087159A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7A2F929" wp14:editId="60C143FD">
            <wp:extent cx="6294120" cy="1588639"/>
            <wp:effectExtent l="19050" t="1905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6251" cy="159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4BF8E" w14:textId="4A4EDF1C" w:rsidR="006D7906" w:rsidRDefault="006D7906" w:rsidP="0087159A">
      <w:pPr>
        <w:pStyle w:val="ListParagraph"/>
        <w:spacing w:line="360" w:lineRule="auto"/>
        <w:ind w:left="360"/>
        <w:jc w:val="both"/>
      </w:pPr>
    </w:p>
    <w:p w14:paraId="4ED2086B" w14:textId="6A99C324" w:rsidR="00122F37" w:rsidRDefault="00122F37" w:rsidP="0087159A">
      <w:pPr>
        <w:pStyle w:val="ListParagraph"/>
        <w:spacing w:line="360" w:lineRule="auto"/>
        <w:ind w:left="360"/>
        <w:jc w:val="both"/>
      </w:pPr>
    </w:p>
    <w:p w14:paraId="27E026DA" w14:textId="5D3F4CD0" w:rsidR="00122F37" w:rsidRDefault="00122F37" w:rsidP="0087159A">
      <w:pPr>
        <w:pStyle w:val="ListParagraph"/>
        <w:spacing w:line="360" w:lineRule="auto"/>
        <w:ind w:left="360"/>
        <w:jc w:val="both"/>
      </w:pPr>
    </w:p>
    <w:p w14:paraId="6072BCAC" w14:textId="2CBD0F04" w:rsidR="00122F37" w:rsidRDefault="00122F37" w:rsidP="0087159A">
      <w:pPr>
        <w:pStyle w:val="ListParagraph"/>
        <w:spacing w:line="360" w:lineRule="auto"/>
        <w:ind w:left="360"/>
        <w:jc w:val="both"/>
      </w:pPr>
    </w:p>
    <w:p w14:paraId="6BF5E1F2" w14:textId="52E9E46B" w:rsidR="00122F37" w:rsidRDefault="00122F37" w:rsidP="0087159A">
      <w:pPr>
        <w:pStyle w:val="ListParagraph"/>
        <w:spacing w:line="360" w:lineRule="auto"/>
        <w:ind w:left="360"/>
        <w:jc w:val="both"/>
      </w:pPr>
    </w:p>
    <w:p w14:paraId="46D472AB" w14:textId="0452503C" w:rsidR="009B4DBB" w:rsidRDefault="0000229C" w:rsidP="0087159A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00229C">
        <w:rPr>
          <w:b/>
          <w:bCs/>
        </w:rPr>
        <w:lastRenderedPageBreak/>
        <w:t xml:space="preserve">Delete </w:t>
      </w:r>
      <w:r w:rsidR="00624E02" w:rsidRPr="00624E02">
        <w:t>the data</w:t>
      </w:r>
      <w:r w:rsidR="00624E02">
        <w:rPr>
          <w:b/>
          <w:bCs/>
        </w:rPr>
        <w:t xml:space="preserve"> </w:t>
      </w:r>
      <w:r w:rsidRPr="0000229C">
        <w:t xml:space="preserve">from </w:t>
      </w:r>
      <w:r w:rsidRPr="0000229C">
        <w:rPr>
          <w:b/>
          <w:bCs/>
        </w:rPr>
        <w:t>Customer</w:t>
      </w:r>
      <w:r w:rsidRPr="0000229C">
        <w:t xml:space="preserve"> table for every customer which </w:t>
      </w:r>
      <w:r w:rsidR="0086651B">
        <w:rPr>
          <w:b/>
          <w:bCs/>
        </w:rPr>
        <w:t>the quantity of any painting purchased is</w:t>
      </w:r>
      <w:r w:rsidRPr="0000229C">
        <w:t xml:space="preserve"> </w:t>
      </w:r>
      <w:r w:rsidRPr="0000229C">
        <w:rPr>
          <w:b/>
          <w:bCs/>
        </w:rPr>
        <w:t>more</w:t>
      </w:r>
      <w:r w:rsidRPr="0000229C">
        <w:t xml:space="preserve"> </w:t>
      </w:r>
      <w:r w:rsidRPr="0000229C">
        <w:rPr>
          <w:b/>
          <w:bCs/>
        </w:rPr>
        <w:t>than</w:t>
      </w:r>
      <w:r w:rsidRPr="0000229C">
        <w:t xml:space="preserve"> </w:t>
      </w:r>
      <w:r w:rsidR="00766ACC">
        <w:rPr>
          <w:b/>
          <w:bCs/>
        </w:rPr>
        <w:t xml:space="preserve">6 </w:t>
      </w:r>
      <w:r w:rsidRPr="0000229C">
        <w:rPr>
          <w:b/>
          <w:bCs/>
        </w:rPr>
        <w:t>in a transaction</w:t>
      </w:r>
      <w:r w:rsidRPr="0000229C">
        <w:t xml:space="preserve"> and </w:t>
      </w:r>
      <w:r w:rsidR="00AF65A6">
        <w:t xml:space="preserve">that </w:t>
      </w:r>
      <w:r w:rsidRPr="0000229C">
        <w:rPr>
          <w:b/>
          <w:bCs/>
        </w:rPr>
        <w:t>transaction</w:t>
      </w:r>
      <w:r w:rsidRPr="0000229C">
        <w:t xml:space="preserve"> which </w:t>
      </w:r>
      <w:r w:rsidRPr="0000229C">
        <w:rPr>
          <w:b/>
          <w:bCs/>
        </w:rPr>
        <w:t>occurs</w:t>
      </w:r>
      <w:r w:rsidRPr="0000229C">
        <w:t xml:space="preserve"> in </w:t>
      </w:r>
      <w:r w:rsidRPr="0000229C">
        <w:rPr>
          <w:b/>
          <w:bCs/>
        </w:rPr>
        <w:t>even</w:t>
      </w:r>
      <w:r w:rsidRPr="0000229C">
        <w:t xml:space="preserve"> </w:t>
      </w:r>
      <w:r w:rsidRPr="0000229C">
        <w:rPr>
          <w:b/>
          <w:bCs/>
        </w:rPr>
        <w:t>month</w:t>
      </w:r>
      <w:r w:rsidR="0086651B">
        <w:rPr>
          <w:b/>
          <w:bCs/>
        </w:rPr>
        <w:t>.</w:t>
      </w:r>
    </w:p>
    <w:p w14:paraId="463BE087" w14:textId="3C3447F3" w:rsidR="002C666F" w:rsidRPr="004173F7" w:rsidRDefault="009B4DBB" w:rsidP="0087159A">
      <w:pPr>
        <w:pStyle w:val="ListParagraph"/>
        <w:spacing w:line="360" w:lineRule="auto"/>
        <w:ind w:left="360"/>
        <w:jc w:val="both"/>
      </w:pPr>
      <w:r>
        <w:t>(</w:t>
      </w:r>
      <w:r w:rsidR="0000229C" w:rsidRPr="0000229C">
        <w:rPr>
          <w:b/>
        </w:rPr>
        <w:t>delete, month</w:t>
      </w:r>
      <w:r>
        <w:t>)</w:t>
      </w:r>
    </w:p>
    <w:p w14:paraId="2168F137" w14:textId="64DCB3EF" w:rsidR="00E671C4" w:rsidRPr="00076B61" w:rsidRDefault="00E671C4" w:rsidP="0087159A">
      <w:pPr>
        <w:pStyle w:val="ListParagraph"/>
        <w:spacing w:line="360" w:lineRule="auto"/>
        <w:ind w:left="360"/>
        <w:jc w:val="both"/>
        <w:rPr>
          <w:b/>
        </w:rPr>
      </w:pPr>
      <w:r w:rsidRPr="00076B61">
        <w:rPr>
          <w:b/>
        </w:rPr>
        <w:t>B</w:t>
      </w:r>
      <w:r w:rsidR="00076B61" w:rsidRPr="00076B61">
        <w:rPr>
          <w:b/>
        </w:rPr>
        <w:t>efore</w:t>
      </w:r>
      <w:r w:rsidR="004173F7">
        <w:rPr>
          <w:b/>
        </w:rPr>
        <w:t>:</w:t>
      </w:r>
    </w:p>
    <w:p w14:paraId="57BDAB98" w14:textId="2DA7E16A" w:rsidR="00E15274" w:rsidRDefault="00750965" w:rsidP="0087159A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2F24F38" wp14:editId="4784397E">
            <wp:extent cx="5486400" cy="3233109"/>
            <wp:effectExtent l="19050" t="19050" r="0" b="57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20"/>
                    <a:srcRect t="-1" b="705"/>
                    <a:stretch/>
                  </pic:blipFill>
                  <pic:spPr bwMode="auto">
                    <a:xfrm>
                      <a:off x="0" y="0"/>
                      <a:ext cx="5486400" cy="323310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5AEE" w14:textId="77777777" w:rsidR="00546D7B" w:rsidRDefault="00546D7B" w:rsidP="0087159A">
      <w:pPr>
        <w:pStyle w:val="ListParagraph"/>
        <w:spacing w:line="360" w:lineRule="auto"/>
        <w:ind w:left="360"/>
        <w:jc w:val="both"/>
      </w:pPr>
    </w:p>
    <w:p w14:paraId="5823EC10" w14:textId="77777777" w:rsidR="004173F7" w:rsidRDefault="00E671C4" w:rsidP="0087159A">
      <w:pPr>
        <w:pStyle w:val="ListParagraph"/>
        <w:spacing w:line="360" w:lineRule="auto"/>
        <w:ind w:left="360"/>
        <w:jc w:val="both"/>
        <w:rPr>
          <w:b/>
        </w:rPr>
      </w:pPr>
      <w:r w:rsidRPr="00076B61">
        <w:rPr>
          <w:b/>
        </w:rPr>
        <w:t>A</w:t>
      </w:r>
      <w:r w:rsidR="00076B61" w:rsidRPr="00076B61">
        <w:rPr>
          <w:b/>
        </w:rPr>
        <w:t>fter</w:t>
      </w:r>
      <w:r w:rsidR="004173F7">
        <w:rPr>
          <w:b/>
        </w:rPr>
        <w:t>:</w:t>
      </w:r>
    </w:p>
    <w:p w14:paraId="3C3D81F8" w14:textId="0B373153" w:rsidR="00E671C4" w:rsidRDefault="00750965" w:rsidP="0087159A">
      <w:pPr>
        <w:pStyle w:val="ListParagraph"/>
        <w:spacing w:line="360" w:lineRule="auto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5F6BEEAE" wp14:editId="2972A16F">
            <wp:extent cx="5486400" cy="2998004"/>
            <wp:effectExtent l="19050" t="19050" r="0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8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71C4" w:rsidSect="00706D1C">
      <w:headerReference w:type="default" r:id="rId22"/>
      <w:footerReference w:type="default" r:id="rId23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3C8F" w14:textId="77777777" w:rsidR="00F72205" w:rsidRDefault="00F72205">
      <w:r>
        <w:separator/>
      </w:r>
    </w:p>
  </w:endnote>
  <w:endnote w:type="continuationSeparator" w:id="0">
    <w:p w14:paraId="53994FE7" w14:textId="77777777" w:rsidR="00F72205" w:rsidRDefault="00F7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9893" w14:textId="77777777" w:rsidR="00BE24B4" w:rsidRPr="00D32597" w:rsidRDefault="00C25645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78923DBE">
        <v:line id="_x0000_s1025" style="position:absolute;z-index:251657728" from="0,10.65pt" to="522pt,10.65pt"/>
      </w:pict>
    </w:r>
  </w:p>
  <w:p w14:paraId="4CA22BF9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2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6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47DD0DE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2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6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F898" w14:textId="77777777" w:rsidR="00F72205" w:rsidRDefault="00F72205">
      <w:r>
        <w:separator/>
      </w:r>
    </w:p>
  </w:footnote>
  <w:footnote w:type="continuationSeparator" w:id="0">
    <w:p w14:paraId="15DFC292" w14:textId="77777777" w:rsidR="00F72205" w:rsidRDefault="00F7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159C" w14:textId="568E408C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4255F">
      <w:rPr>
        <w:sz w:val="20"/>
        <w:szCs w:val="20"/>
      </w:rPr>
      <w:t>8</w:t>
    </w:r>
  </w:p>
  <w:p w14:paraId="7164052B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25273A6F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4C580213"/>
    <w:multiLevelType w:val="hybridMultilevel"/>
    <w:tmpl w:val="51E6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229C"/>
    <w:rsid w:val="00006AF4"/>
    <w:rsid w:val="000077C8"/>
    <w:rsid w:val="00017B48"/>
    <w:rsid w:val="0002067D"/>
    <w:rsid w:val="00031810"/>
    <w:rsid w:val="00037EEF"/>
    <w:rsid w:val="00041E8E"/>
    <w:rsid w:val="0004255F"/>
    <w:rsid w:val="00042D51"/>
    <w:rsid w:val="0005319E"/>
    <w:rsid w:val="000539FD"/>
    <w:rsid w:val="000741D7"/>
    <w:rsid w:val="0007489A"/>
    <w:rsid w:val="00076B61"/>
    <w:rsid w:val="000803D9"/>
    <w:rsid w:val="000820C4"/>
    <w:rsid w:val="00091ABE"/>
    <w:rsid w:val="00096A74"/>
    <w:rsid w:val="000A348B"/>
    <w:rsid w:val="000A5169"/>
    <w:rsid w:val="000B276E"/>
    <w:rsid w:val="000C739E"/>
    <w:rsid w:val="000E3FEE"/>
    <w:rsid w:val="000F260B"/>
    <w:rsid w:val="001042DF"/>
    <w:rsid w:val="00104795"/>
    <w:rsid w:val="001171C9"/>
    <w:rsid w:val="00122F37"/>
    <w:rsid w:val="00134D2F"/>
    <w:rsid w:val="00141F2B"/>
    <w:rsid w:val="00142420"/>
    <w:rsid w:val="00142CAF"/>
    <w:rsid w:val="001629EB"/>
    <w:rsid w:val="00162F62"/>
    <w:rsid w:val="00163FBF"/>
    <w:rsid w:val="00167442"/>
    <w:rsid w:val="00170795"/>
    <w:rsid w:val="00176C19"/>
    <w:rsid w:val="00192525"/>
    <w:rsid w:val="001A17BA"/>
    <w:rsid w:val="001A1F8D"/>
    <w:rsid w:val="001A3C9B"/>
    <w:rsid w:val="001B3325"/>
    <w:rsid w:val="001B69A0"/>
    <w:rsid w:val="001C2A85"/>
    <w:rsid w:val="001D4081"/>
    <w:rsid w:val="001D7BC9"/>
    <w:rsid w:val="001E3069"/>
    <w:rsid w:val="001F46C2"/>
    <w:rsid w:val="002066EE"/>
    <w:rsid w:val="002234F2"/>
    <w:rsid w:val="00224784"/>
    <w:rsid w:val="002471AD"/>
    <w:rsid w:val="00247A28"/>
    <w:rsid w:val="00252D6D"/>
    <w:rsid w:val="00264429"/>
    <w:rsid w:val="00271E37"/>
    <w:rsid w:val="0028092E"/>
    <w:rsid w:val="002828DA"/>
    <w:rsid w:val="00286DF6"/>
    <w:rsid w:val="002B04D7"/>
    <w:rsid w:val="002C666F"/>
    <w:rsid w:val="002F386F"/>
    <w:rsid w:val="002F3BA5"/>
    <w:rsid w:val="003060E0"/>
    <w:rsid w:val="003337E7"/>
    <w:rsid w:val="0034013E"/>
    <w:rsid w:val="00340C31"/>
    <w:rsid w:val="003463BF"/>
    <w:rsid w:val="0034661D"/>
    <w:rsid w:val="00352CFF"/>
    <w:rsid w:val="00356A90"/>
    <w:rsid w:val="0035760A"/>
    <w:rsid w:val="00362AE2"/>
    <w:rsid w:val="00381BA6"/>
    <w:rsid w:val="0039371B"/>
    <w:rsid w:val="00393ACD"/>
    <w:rsid w:val="003979D0"/>
    <w:rsid w:val="003B3414"/>
    <w:rsid w:val="003C23D0"/>
    <w:rsid w:val="003C70DE"/>
    <w:rsid w:val="003E7325"/>
    <w:rsid w:val="0040258C"/>
    <w:rsid w:val="00416A82"/>
    <w:rsid w:val="004173F7"/>
    <w:rsid w:val="00425918"/>
    <w:rsid w:val="00444339"/>
    <w:rsid w:val="00445760"/>
    <w:rsid w:val="00461708"/>
    <w:rsid w:val="00464248"/>
    <w:rsid w:val="0046588D"/>
    <w:rsid w:val="004669A8"/>
    <w:rsid w:val="00472F15"/>
    <w:rsid w:val="004769C9"/>
    <w:rsid w:val="00480028"/>
    <w:rsid w:val="004841DE"/>
    <w:rsid w:val="004957F1"/>
    <w:rsid w:val="004A4184"/>
    <w:rsid w:val="004B483A"/>
    <w:rsid w:val="004B6441"/>
    <w:rsid w:val="004E1AA4"/>
    <w:rsid w:val="004F03C8"/>
    <w:rsid w:val="004F48C3"/>
    <w:rsid w:val="00502119"/>
    <w:rsid w:val="0051046B"/>
    <w:rsid w:val="0051295D"/>
    <w:rsid w:val="0051412C"/>
    <w:rsid w:val="005152D8"/>
    <w:rsid w:val="0053440C"/>
    <w:rsid w:val="00543D1A"/>
    <w:rsid w:val="005453D5"/>
    <w:rsid w:val="00546D7B"/>
    <w:rsid w:val="0057288B"/>
    <w:rsid w:val="005819D2"/>
    <w:rsid w:val="005835FB"/>
    <w:rsid w:val="00583968"/>
    <w:rsid w:val="00590F82"/>
    <w:rsid w:val="005915E6"/>
    <w:rsid w:val="00593443"/>
    <w:rsid w:val="005A4CF6"/>
    <w:rsid w:val="005B013D"/>
    <w:rsid w:val="005B072E"/>
    <w:rsid w:val="005B4295"/>
    <w:rsid w:val="005D1462"/>
    <w:rsid w:val="005D1B8D"/>
    <w:rsid w:val="005D4060"/>
    <w:rsid w:val="005E05E5"/>
    <w:rsid w:val="005E0C99"/>
    <w:rsid w:val="005E4259"/>
    <w:rsid w:val="005F02D9"/>
    <w:rsid w:val="005F17C9"/>
    <w:rsid w:val="005F54C9"/>
    <w:rsid w:val="00612864"/>
    <w:rsid w:val="0061571F"/>
    <w:rsid w:val="00624E02"/>
    <w:rsid w:val="00635C3E"/>
    <w:rsid w:val="006439C8"/>
    <w:rsid w:val="00645331"/>
    <w:rsid w:val="006523FD"/>
    <w:rsid w:val="00652BF6"/>
    <w:rsid w:val="0066445D"/>
    <w:rsid w:val="00670F1F"/>
    <w:rsid w:val="0067125D"/>
    <w:rsid w:val="00675BA7"/>
    <w:rsid w:val="0067617D"/>
    <w:rsid w:val="0067622A"/>
    <w:rsid w:val="00685576"/>
    <w:rsid w:val="006A2B85"/>
    <w:rsid w:val="006A5D6B"/>
    <w:rsid w:val="006B0D64"/>
    <w:rsid w:val="006B5D4E"/>
    <w:rsid w:val="006C5A57"/>
    <w:rsid w:val="006D7906"/>
    <w:rsid w:val="006F67D7"/>
    <w:rsid w:val="00706D1C"/>
    <w:rsid w:val="00707782"/>
    <w:rsid w:val="007257A0"/>
    <w:rsid w:val="0073103F"/>
    <w:rsid w:val="00750965"/>
    <w:rsid w:val="00760F99"/>
    <w:rsid w:val="0076426B"/>
    <w:rsid w:val="00766ACC"/>
    <w:rsid w:val="00767610"/>
    <w:rsid w:val="00780A61"/>
    <w:rsid w:val="0078258F"/>
    <w:rsid w:val="00783F78"/>
    <w:rsid w:val="007847CE"/>
    <w:rsid w:val="00784B75"/>
    <w:rsid w:val="00785D46"/>
    <w:rsid w:val="00796E58"/>
    <w:rsid w:val="007A7E6B"/>
    <w:rsid w:val="007B11BC"/>
    <w:rsid w:val="007B2984"/>
    <w:rsid w:val="007B39C4"/>
    <w:rsid w:val="007C536A"/>
    <w:rsid w:val="007D7BE0"/>
    <w:rsid w:val="007E2F1C"/>
    <w:rsid w:val="007F47FB"/>
    <w:rsid w:val="00802FB1"/>
    <w:rsid w:val="00814BEE"/>
    <w:rsid w:val="00822113"/>
    <w:rsid w:val="00822CBD"/>
    <w:rsid w:val="00823A28"/>
    <w:rsid w:val="00824CE9"/>
    <w:rsid w:val="00832BDA"/>
    <w:rsid w:val="0084502D"/>
    <w:rsid w:val="00846123"/>
    <w:rsid w:val="00846599"/>
    <w:rsid w:val="008562B8"/>
    <w:rsid w:val="00857588"/>
    <w:rsid w:val="0086651B"/>
    <w:rsid w:val="00870812"/>
    <w:rsid w:val="00871578"/>
    <w:rsid w:val="0087159A"/>
    <w:rsid w:val="00885D14"/>
    <w:rsid w:val="008A5A07"/>
    <w:rsid w:val="008A5BD2"/>
    <w:rsid w:val="008C00A2"/>
    <w:rsid w:val="008C4717"/>
    <w:rsid w:val="008C7A38"/>
    <w:rsid w:val="008D614D"/>
    <w:rsid w:val="008D6AA2"/>
    <w:rsid w:val="008D7663"/>
    <w:rsid w:val="008E407E"/>
    <w:rsid w:val="008E53F6"/>
    <w:rsid w:val="008F0988"/>
    <w:rsid w:val="008F0F99"/>
    <w:rsid w:val="0090313A"/>
    <w:rsid w:val="00921591"/>
    <w:rsid w:val="0092525B"/>
    <w:rsid w:val="009317F1"/>
    <w:rsid w:val="009341F2"/>
    <w:rsid w:val="0093602C"/>
    <w:rsid w:val="00945086"/>
    <w:rsid w:val="00951930"/>
    <w:rsid w:val="00952A05"/>
    <w:rsid w:val="00955593"/>
    <w:rsid w:val="0095602E"/>
    <w:rsid w:val="00981216"/>
    <w:rsid w:val="009841E9"/>
    <w:rsid w:val="0099487D"/>
    <w:rsid w:val="00996837"/>
    <w:rsid w:val="009976D7"/>
    <w:rsid w:val="009A0630"/>
    <w:rsid w:val="009B44C8"/>
    <w:rsid w:val="009B4DBB"/>
    <w:rsid w:val="009C0AB8"/>
    <w:rsid w:val="009C4931"/>
    <w:rsid w:val="009C6ED9"/>
    <w:rsid w:val="009D477A"/>
    <w:rsid w:val="009E013E"/>
    <w:rsid w:val="009F2884"/>
    <w:rsid w:val="009F6A34"/>
    <w:rsid w:val="00A11EE2"/>
    <w:rsid w:val="00A22A44"/>
    <w:rsid w:val="00A342C4"/>
    <w:rsid w:val="00A34D50"/>
    <w:rsid w:val="00A43527"/>
    <w:rsid w:val="00A43C99"/>
    <w:rsid w:val="00A5027C"/>
    <w:rsid w:val="00A578CF"/>
    <w:rsid w:val="00A71F33"/>
    <w:rsid w:val="00A849D3"/>
    <w:rsid w:val="00A92AEF"/>
    <w:rsid w:val="00AA3173"/>
    <w:rsid w:val="00AB0B65"/>
    <w:rsid w:val="00AB2846"/>
    <w:rsid w:val="00AD2518"/>
    <w:rsid w:val="00AD3919"/>
    <w:rsid w:val="00AD3CC0"/>
    <w:rsid w:val="00AE5D87"/>
    <w:rsid w:val="00AF65A6"/>
    <w:rsid w:val="00B03612"/>
    <w:rsid w:val="00B15614"/>
    <w:rsid w:val="00B342BA"/>
    <w:rsid w:val="00B363C5"/>
    <w:rsid w:val="00B4343A"/>
    <w:rsid w:val="00B545BA"/>
    <w:rsid w:val="00B55312"/>
    <w:rsid w:val="00B659E0"/>
    <w:rsid w:val="00B84031"/>
    <w:rsid w:val="00B84237"/>
    <w:rsid w:val="00B85F62"/>
    <w:rsid w:val="00B879CA"/>
    <w:rsid w:val="00B90626"/>
    <w:rsid w:val="00B94057"/>
    <w:rsid w:val="00BB21A1"/>
    <w:rsid w:val="00BD4448"/>
    <w:rsid w:val="00BE24B4"/>
    <w:rsid w:val="00BF0197"/>
    <w:rsid w:val="00C01988"/>
    <w:rsid w:val="00C0601F"/>
    <w:rsid w:val="00C13E32"/>
    <w:rsid w:val="00C21A44"/>
    <w:rsid w:val="00C25645"/>
    <w:rsid w:val="00C27245"/>
    <w:rsid w:val="00C5576D"/>
    <w:rsid w:val="00C639A1"/>
    <w:rsid w:val="00C658BD"/>
    <w:rsid w:val="00C76641"/>
    <w:rsid w:val="00C9141A"/>
    <w:rsid w:val="00C94BC0"/>
    <w:rsid w:val="00C9734B"/>
    <w:rsid w:val="00CA20F4"/>
    <w:rsid w:val="00CA35BE"/>
    <w:rsid w:val="00CB13D8"/>
    <w:rsid w:val="00CB78B7"/>
    <w:rsid w:val="00CC3977"/>
    <w:rsid w:val="00CC7AB5"/>
    <w:rsid w:val="00CE6613"/>
    <w:rsid w:val="00CF142C"/>
    <w:rsid w:val="00D0172B"/>
    <w:rsid w:val="00D032DD"/>
    <w:rsid w:val="00D04099"/>
    <w:rsid w:val="00D044F9"/>
    <w:rsid w:val="00D141A0"/>
    <w:rsid w:val="00D14412"/>
    <w:rsid w:val="00D212D6"/>
    <w:rsid w:val="00D26535"/>
    <w:rsid w:val="00D32597"/>
    <w:rsid w:val="00D40699"/>
    <w:rsid w:val="00D42554"/>
    <w:rsid w:val="00D74616"/>
    <w:rsid w:val="00D74D2C"/>
    <w:rsid w:val="00D809CA"/>
    <w:rsid w:val="00D8237D"/>
    <w:rsid w:val="00D84856"/>
    <w:rsid w:val="00D86F59"/>
    <w:rsid w:val="00DB2798"/>
    <w:rsid w:val="00DB38B7"/>
    <w:rsid w:val="00DC09E7"/>
    <w:rsid w:val="00DC3560"/>
    <w:rsid w:val="00DE5055"/>
    <w:rsid w:val="00E0596C"/>
    <w:rsid w:val="00E05C81"/>
    <w:rsid w:val="00E05E78"/>
    <w:rsid w:val="00E15274"/>
    <w:rsid w:val="00E25050"/>
    <w:rsid w:val="00E259F8"/>
    <w:rsid w:val="00E3219E"/>
    <w:rsid w:val="00E3718D"/>
    <w:rsid w:val="00E407CB"/>
    <w:rsid w:val="00E40E9B"/>
    <w:rsid w:val="00E44BDC"/>
    <w:rsid w:val="00E63E36"/>
    <w:rsid w:val="00E671C4"/>
    <w:rsid w:val="00E711D0"/>
    <w:rsid w:val="00E83E2D"/>
    <w:rsid w:val="00E860CE"/>
    <w:rsid w:val="00E87067"/>
    <w:rsid w:val="00E8712F"/>
    <w:rsid w:val="00EA70BA"/>
    <w:rsid w:val="00EB115C"/>
    <w:rsid w:val="00EB6722"/>
    <w:rsid w:val="00EC672D"/>
    <w:rsid w:val="00ED0F73"/>
    <w:rsid w:val="00ED2CD4"/>
    <w:rsid w:val="00ED2CDB"/>
    <w:rsid w:val="00EE52F0"/>
    <w:rsid w:val="00EE6FB1"/>
    <w:rsid w:val="00F0188B"/>
    <w:rsid w:val="00F03248"/>
    <w:rsid w:val="00F1070A"/>
    <w:rsid w:val="00F26858"/>
    <w:rsid w:val="00F303B8"/>
    <w:rsid w:val="00F31BFC"/>
    <w:rsid w:val="00F41B25"/>
    <w:rsid w:val="00F41BFB"/>
    <w:rsid w:val="00F4265B"/>
    <w:rsid w:val="00F444C7"/>
    <w:rsid w:val="00F47352"/>
    <w:rsid w:val="00F659B7"/>
    <w:rsid w:val="00F67887"/>
    <w:rsid w:val="00F72205"/>
    <w:rsid w:val="00F7250C"/>
    <w:rsid w:val="00F75178"/>
    <w:rsid w:val="00F865BD"/>
    <w:rsid w:val="00F908E1"/>
    <w:rsid w:val="00F95761"/>
    <w:rsid w:val="00FA589D"/>
    <w:rsid w:val="00FC458D"/>
    <w:rsid w:val="00FD2C52"/>
    <w:rsid w:val="00FD2EB5"/>
    <w:rsid w:val="00FE6378"/>
    <w:rsid w:val="00FE729E"/>
    <w:rsid w:val="00FF15C5"/>
    <w:rsid w:val="00FF408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356D202"/>
  <w15:docId w15:val="{FE5A37C4-1B2F-4D6D-8DFE-9E5947D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8D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4957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957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57F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5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5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191C-090D-4037-9614-6DBDDD1B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823</TotalTime>
  <Pages>9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CLARISSA CHUARDI</cp:lastModifiedBy>
  <cp:revision>102</cp:revision>
  <cp:lastPrinted>2012-09-10T04:38:00Z</cp:lastPrinted>
  <dcterms:created xsi:type="dcterms:W3CDTF">2012-09-10T04:38:00Z</dcterms:created>
  <dcterms:modified xsi:type="dcterms:W3CDTF">2021-12-03T04:04:00Z</dcterms:modified>
</cp:coreProperties>
</file>