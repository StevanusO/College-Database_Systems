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E92FA5B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CCC3" w14:textId="77777777" w:rsidR="00962F8D" w:rsidRDefault="00962F8D" w:rsidP="00962F8D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36656A16" w14:textId="5E4D255B" w:rsidR="00235C36" w:rsidRPr="00876A58" w:rsidRDefault="0005048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50481"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C9CEB1E" w:rsidR="00F80742" w:rsidRPr="00DF718C" w:rsidRDefault="00A97E2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A97E29"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5BA30AD" w:rsidR="000732DF" w:rsidRPr="0036420F" w:rsidRDefault="00420E3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420E3A">
              <w:rPr>
                <w:rFonts w:ascii="Arial" w:hAnsi="Arial" w:cs="Arial"/>
                <w:b/>
                <w:sz w:val="20"/>
              </w:rPr>
              <w:t>O223-ISYS6169-JP12-01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2F70395" w:rsidR="00535DA7" w:rsidRPr="00886FD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86FD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86FD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21218CF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4B4E8EA5" w14:textId="77777777" w:rsidR="00BA5905" w:rsidRPr="000C3329" w:rsidRDefault="00BA5905" w:rsidP="00BA5905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FC33ACB" w14:textId="77777777" w:rsidR="00BA5905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1FB331F9" w14:textId="77777777" w:rsidR="00BA5905" w:rsidRPr="00F327B8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3890E816" w14:textId="77777777" w:rsidR="00BA5905" w:rsidRPr="00C424D7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2A246A89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5217DBBE" w14:textId="77777777" w:rsidR="00BA5905" w:rsidRPr="00ED541B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7855D6EB" w14:textId="77777777" w:rsidR="00BA5905" w:rsidRPr="007567B7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1022FFD8" w14:textId="77777777" w:rsidR="00BA5905" w:rsidRDefault="00BA5905" w:rsidP="00BA590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29BDA85C" w14:textId="77777777" w:rsidR="00BA5905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BF08F4F" w14:textId="77777777" w:rsidR="00BA5905" w:rsidRPr="00BD0E8D" w:rsidRDefault="00BA5905" w:rsidP="00BA590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06B6CB41" w14:textId="77777777" w:rsidR="00BA5905" w:rsidRPr="000C3329" w:rsidRDefault="00BA5905" w:rsidP="00BA5905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DA03257" w14:textId="77777777" w:rsidR="00BA5905" w:rsidRPr="00BD0E8D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75B7F025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C84B2A7" w14:textId="77777777" w:rsidR="00BA5905" w:rsidRPr="00BD0E8D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9C68A34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0B0EF6A" w14:textId="77777777" w:rsidR="00BA5905" w:rsidRPr="00BD0E8D" w:rsidRDefault="00BA5905" w:rsidP="00BA5905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EDD9F88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73DFF13" w14:textId="77777777" w:rsidR="00BA5905" w:rsidRPr="00E30D48" w:rsidRDefault="00BA5905" w:rsidP="00BA5905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706F2722" w14:textId="77777777" w:rsidR="00BA5905" w:rsidRPr="00BD0E8D" w:rsidRDefault="00BA5905" w:rsidP="00BA5905">
      <w:pPr>
        <w:spacing w:line="360" w:lineRule="auto"/>
        <w:ind w:left="360" w:hanging="360"/>
      </w:pPr>
    </w:p>
    <w:p w14:paraId="733D3C22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0F38DD10" w14:textId="77777777" w:rsidR="00BA5905" w:rsidRPr="00E30D48" w:rsidRDefault="00BA5905" w:rsidP="00BA5905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13857A45" w14:textId="77777777" w:rsidR="00BA5905" w:rsidRPr="00B57FC4" w:rsidRDefault="00BA5905" w:rsidP="00BA5905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2B0592D" w14:textId="77777777" w:rsidR="00BA590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4259B7FD" w14:textId="77777777" w:rsidR="00BA5905" w:rsidRPr="007A56E2" w:rsidRDefault="00BA5905" w:rsidP="00BA5905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06F437F0" w14:textId="77777777" w:rsidR="00BA5905" w:rsidRDefault="00BA5905" w:rsidP="00BA5905">
      <w:pPr>
        <w:spacing w:line="360" w:lineRule="auto"/>
        <w:ind w:left="360"/>
        <w:jc w:val="both"/>
        <w:rPr>
          <w:lang w:val="id-ID"/>
        </w:rPr>
      </w:pPr>
    </w:p>
    <w:p w14:paraId="6212A031" w14:textId="77777777" w:rsidR="00BA5905" w:rsidRPr="00BE3C7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7F9865DE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BA5905" w:rsidRPr="00782E05" w14:paraId="1328DD1A" w14:textId="77777777" w:rsidTr="00220006">
        <w:tc>
          <w:tcPr>
            <w:tcW w:w="1800" w:type="dxa"/>
            <w:shd w:val="clear" w:color="auto" w:fill="D9D9D9" w:themeFill="background1" w:themeFillShade="D9"/>
          </w:tcPr>
          <w:p w14:paraId="1488EF56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Tugas Mandiri</w:t>
            </w:r>
          </w:p>
          <w:p w14:paraId="6452691E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8978A8D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Proyek</w:t>
            </w:r>
          </w:p>
          <w:p w14:paraId="78AB1737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6A68A92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UAP</w:t>
            </w:r>
          </w:p>
          <w:p w14:paraId="4E1EEAF7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5905" w:rsidRPr="00782E05" w14:paraId="472ACFCB" w14:textId="77777777" w:rsidTr="00220006">
        <w:trPr>
          <w:trHeight w:val="422"/>
        </w:trPr>
        <w:tc>
          <w:tcPr>
            <w:tcW w:w="1800" w:type="dxa"/>
            <w:vAlign w:val="center"/>
          </w:tcPr>
          <w:p w14:paraId="21B6D9FB" w14:textId="077059DF" w:rsidR="00BA5905" w:rsidRPr="00782E05" w:rsidRDefault="00E9521B" w:rsidP="00220006">
            <w:pPr>
              <w:jc w:val="center"/>
              <w:rPr>
                <w:bCs/>
              </w:rPr>
            </w:pPr>
            <w:r w:rsidRPr="00782E05">
              <w:rPr>
                <w:bCs/>
              </w:rPr>
              <w:t>30</w:t>
            </w:r>
            <w:r w:rsidR="00BA5905" w:rsidRPr="00782E05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14:paraId="7ED53A1C" w14:textId="13F85B79" w:rsidR="00BA5905" w:rsidRPr="00782E05" w:rsidRDefault="008C1D20" w:rsidP="00220006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E9521B" w:rsidRPr="00782E05">
              <w:rPr>
                <w:bCs/>
              </w:rPr>
              <w:t>0</w:t>
            </w:r>
            <w:r w:rsidR="00BA5905" w:rsidRPr="00782E05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14:paraId="552352C2" w14:textId="7EED23D9" w:rsidR="00BA5905" w:rsidRPr="00782E05" w:rsidRDefault="008C1D20" w:rsidP="00220006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E9521B" w:rsidRPr="00782E05">
              <w:rPr>
                <w:bCs/>
              </w:rPr>
              <w:t>0%</w:t>
            </w:r>
          </w:p>
        </w:tc>
      </w:tr>
    </w:tbl>
    <w:p w14:paraId="50726720" w14:textId="77777777" w:rsidR="00BA5905" w:rsidRDefault="00BA5905" w:rsidP="00BA5905">
      <w:pPr>
        <w:spacing w:line="360" w:lineRule="auto"/>
        <w:ind w:left="360"/>
        <w:jc w:val="both"/>
        <w:rPr>
          <w:lang w:val="id-ID"/>
        </w:rPr>
      </w:pPr>
    </w:p>
    <w:p w14:paraId="4FEB224C" w14:textId="77777777" w:rsidR="00BA5905" w:rsidRPr="0057123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0A8F9820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A5905" w14:paraId="0EC4DAAD" w14:textId="77777777" w:rsidTr="0022000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1CBC749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1A9162F" w14:textId="77777777" w:rsidR="00BA5905" w:rsidRPr="00290165" w:rsidRDefault="00BA5905" w:rsidP="0022000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A5905" w14:paraId="4F812B26" w14:textId="77777777" w:rsidTr="00220006">
        <w:trPr>
          <w:trHeight w:val="773"/>
        </w:trPr>
        <w:tc>
          <w:tcPr>
            <w:tcW w:w="4410" w:type="dxa"/>
            <w:vAlign w:val="center"/>
          </w:tcPr>
          <w:p w14:paraId="608A24F8" w14:textId="74BF091C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SQL Server Management Studio 18.5.1</w:t>
            </w:r>
          </w:p>
          <w:p w14:paraId="2EB91F94" w14:textId="65A64F6F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SQL Server Developer 2019</w:t>
            </w:r>
          </w:p>
          <w:p w14:paraId="0EFD304F" w14:textId="6184E87C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Microsoft Office 365</w:t>
            </w:r>
          </w:p>
          <w:p w14:paraId="056003DF" w14:textId="69DA8543" w:rsidR="00BA5905" w:rsidRPr="00290165" w:rsidRDefault="0057183F" w:rsidP="0057183F">
            <w:pPr>
              <w:rPr>
                <w:bCs/>
                <w:highlight w:val="yellow"/>
              </w:rPr>
            </w:pPr>
            <w:r w:rsidRPr="0057183F">
              <w:rPr>
                <w:color w:val="000000"/>
                <w:lang w:val="id-ID"/>
              </w:rPr>
              <w:t>Visual Paradigm Community Edition 16.1</w:t>
            </w:r>
          </w:p>
        </w:tc>
      </w:tr>
    </w:tbl>
    <w:p w14:paraId="29611FEE" w14:textId="77777777" w:rsidR="00BA5905" w:rsidRPr="008F6BBE" w:rsidRDefault="00BA5905" w:rsidP="00BA5905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8F6BB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mandiri, proyek, dan uap untuk matakuliah ini adalah sebagai berikut:</w:t>
      </w:r>
    </w:p>
    <w:p w14:paraId="0E12C01C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8F6BBE">
        <w:rPr>
          <w:rStyle w:val="longtext"/>
          <w:i/>
          <w:iCs/>
          <w:sz w:val="18"/>
          <w:szCs w:val="18"/>
        </w:rPr>
        <w:t>File extensions should be included in assignment and project collection for this subject are described as follows:</w:t>
      </w:r>
      <w:r w:rsidRPr="00166B89">
        <w:rPr>
          <w:rStyle w:val="longtext"/>
          <w:i/>
          <w:iCs/>
          <w:sz w:val="18"/>
          <w:szCs w:val="18"/>
        </w:rPr>
        <w:t xml:space="preserve">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BA5905" w14:paraId="1697FE55" w14:textId="77777777" w:rsidTr="0022000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060B310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18C22BD4" w14:textId="77777777" w:rsidR="00BA5905" w:rsidRPr="007E1E52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C1834A3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77A84A80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E3F1B7F" w14:textId="77777777" w:rsidR="00BA5905" w:rsidRPr="002B1798" w:rsidRDefault="00BA5905" w:rsidP="0022000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60E8884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5905" w14:paraId="6F2442F8" w14:textId="77777777" w:rsidTr="00220006">
        <w:trPr>
          <w:trHeight w:val="620"/>
        </w:trPr>
        <w:tc>
          <w:tcPr>
            <w:tcW w:w="3005" w:type="dxa"/>
            <w:vAlign w:val="center"/>
          </w:tcPr>
          <w:p w14:paraId="6004B634" w14:textId="19404923" w:rsidR="00BA5905" w:rsidRPr="007E1E52" w:rsidRDefault="00EE182D" w:rsidP="00220006">
            <w:pPr>
              <w:rPr>
                <w:bCs/>
              </w:rPr>
            </w:pPr>
            <w:r w:rsidRPr="00EE182D">
              <w:rPr>
                <w:bCs/>
              </w:rPr>
              <w:t>SQL</w:t>
            </w:r>
          </w:p>
        </w:tc>
        <w:tc>
          <w:tcPr>
            <w:tcW w:w="3005" w:type="dxa"/>
            <w:vAlign w:val="center"/>
          </w:tcPr>
          <w:p w14:paraId="2FCED2FE" w14:textId="59C6B162" w:rsidR="00BA5905" w:rsidRPr="007E1E52" w:rsidRDefault="00EE182D" w:rsidP="00220006">
            <w:pPr>
              <w:rPr>
                <w:bCs/>
              </w:rPr>
            </w:pPr>
            <w:r w:rsidRPr="00EE182D">
              <w:rPr>
                <w:bCs/>
              </w:rPr>
              <w:t>SQL, VPP, Image Files (JPG / PNG)</w:t>
            </w:r>
          </w:p>
        </w:tc>
        <w:tc>
          <w:tcPr>
            <w:tcW w:w="3005" w:type="dxa"/>
            <w:vAlign w:val="center"/>
          </w:tcPr>
          <w:p w14:paraId="2C81158B" w14:textId="75D4AD18" w:rsidR="00BA5905" w:rsidRPr="007E1E52" w:rsidRDefault="005E7919" w:rsidP="00220006">
            <w:pPr>
              <w:rPr>
                <w:bCs/>
              </w:rPr>
            </w:pPr>
            <w:r w:rsidRPr="005E7919">
              <w:rPr>
                <w:bCs/>
              </w:rPr>
              <w:t>SQL</w:t>
            </w:r>
          </w:p>
        </w:tc>
      </w:tr>
    </w:tbl>
    <w:p w14:paraId="2FB3DA59" w14:textId="6F87A6AC" w:rsidR="005B66A9" w:rsidRDefault="005B66A9" w:rsidP="005B66A9">
      <w:pPr>
        <w:rPr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6E47E07" w14:textId="77777777" w:rsidR="006419A3" w:rsidRDefault="006419A3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4075B772" w14:textId="77777777" w:rsidR="00237AE6" w:rsidRPr="008A7D74" w:rsidRDefault="00237AE6" w:rsidP="00237AE6">
      <w:pPr>
        <w:rPr>
          <w:lang w:val="id-ID"/>
        </w:rPr>
      </w:pPr>
      <w:r>
        <w:rPr>
          <w:b/>
        </w:rPr>
        <w:lastRenderedPageBreak/>
        <w:t>Tabel Relasional</w:t>
      </w:r>
    </w:p>
    <w:p w14:paraId="7F0B54D2" w14:textId="77777777" w:rsidR="00237AE6" w:rsidRPr="00BC4251" w:rsidRDefault="00237AE6" w:rsidP="00237AE6">
      <w:pPr>
        <w:rPr>
          <w:rFonts w:ascii="Arial" w:hAnsi="Arial" w:cs="Arial"/>
          <w:i/>
          <w:sz w:val="16"/>
          <w:szCs w:val="16"/>
        </w:rPr>
      </w:pPr>
      <w:r w:rsidRPr="00BC4251">
        <w:rPr>
          <w:rFonts w:ascii="Arial" w:hAnsi="Arial" w:cs="Arial"/>
          <w:i/>
          <w:sz w:val="16"/>
          <w:szCs w:val="16"/>
        </w:rPr>
        <w:t>Relational Tabl</w:t>
      </w:r>
      <w:r>
        <w:rPr>
          <w:rFonts w:ascii="Arial" w:hAnsi="Arial" w:cs="Arial"/>
          <w:i/>
          <w:sz w:val="16"/>
          <w:szCs w:val="16"/>
        </w:rPr>
        <w:t>e</w:t>
      </w:r>
    </w:p>
    <w:p w14:paraId="70C1F645" w14:textId="77777777" w:rsidR="00237AE6" w:rsidRDefault="00237AE6" w:rsidP="00237AE6"/>
    <w:p w14:paraId="5C11AA2E" w14:textId="77777777" w:rsidR="00237AE6" w:rsidRDefault="00237AE6" w:rsidP="00237AE6">
      <w:pPr>
        <w:jc w:val="both"/>
        <w:rPr>
          <w:b/>
        </w:rPr>
      </w:pPr>
    </w:p>
    <w:p w14:paraId="2CBA7CF4" w14:textId="77777777" w:rsidR="00237AE6" w:rsidRPr="00D31C99" w:rsidRDefault="00237AE6" w:rsidP="00237A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JPizza</w:t>
      </w:r>
    </w:p>
    <w:p w14:paraId="0958791B" w14:textId="77777777" w:rsidR="00237AE6" w:rsidRDefault="00237AE6" w:rsidP="00237AE6">
      <w:pPr>
        <w:jc w:val="center"/>
        <w:rPr>
          <w:b/>
        </w:rPr>
      </w:pPr>
    </w:p>
    <w:p w14:paraId="222AB9D5" w14:textId="77777777" w:rsidR="00237AE6" w:rsidRDefault="00237AE6" w:rsidP="00237AE6">
      <w:pPr>
        <w:spacing w:line="360" w:lineRule="auto"/>
        <w:ind w:firstLine="720"/>
        <w:jc w:val="both"/>
      </w:pPr>
      <w:bookmarkStart w:id="1" w:name="_Hlk38569365"/>
      <w:bookmarkStart w:id="2" w:name="_Hlk38564025"/>
      <w:r>
        <w:rPr>
          <w:b/>
        </w:rPr>
        <w:t xml:space="preserve">JPizza </w:t>
      </w:r>
      <w:r>
        <w:rPr>
          <w:bCs/>
        </w:rPr>
        <w:t xml:space="preserve">is a newly established pizza shop in Jakarta. </w:t>
      </w:r>
      <w:r w:rsidRPr="00F2657D">
        <w:rPr>
          <w:b/>
        </w:rPr>
        <w:t>JPizza</w:t>
      </w:r>
      <w:r>
        <w:rPr>
          <w:bCs/>
        </w:rPr>
        <w:t xml:space="preserve"> sells many kinds of unique pizza. If a customer wants to buy a </w:t>
      </w:r>
      <w:r w:rsidRPr="00AB0525">
        <w:rPr>
          <w:bCs/>
        </w:rPr>
        <w:t>pizza</w:t>
      </w:r>
      <w:r>
        <w:rPr>
          <w:bCs/>
        </w:rPr>
        <w:t xml:space="preserve">, the </w:t>
      </w:r>
      <w:r w:rsidRPr="00AB0525">
        <w:rPr>
          <w:bCs/>
        </w:rPr>
        <w:t>customer</w:t>
      </w:r>
      <w:r>
        <w:rPr>
          <w:bCs/>
        </w:rPr>
        <w:t xml:space="preserve"> will make a </w:t>
      </w:r>
      <w:r w:rsidRPr="00AB0525">
        <w:rPr>
          <w:bCs/>
        </w:rPr>
        <w:t>transaction</w:t>
      </w:r>
      <w:r>
        <w:rPr>
          <w:bCs/>
        </w:rPr>
        <w:t xml:space="preserve">, which will then be handled by </w:t>
      </w:r>
      <w:r w:rsidRPr="00AB0525">
        <w:rPr>
          <w:bCs/>
        </w:rPr>
        <w:t>staff</w:t>
      </w:r>
      <w:r>
        <w:rPr>
          <w:bCs/>
        </w:rPr>
        <w:t xml:space="preserve">. The </w:t>
      </w:r>
      <w:r w:rsidRPr="00AB0525">
        <w:rPr>
          <w:bCs/>
        </w:rPr>
        <w:t>customer</w:t>
      </w:r>
      <w:r>
        <w:rPr>
          <w:bCs/>
        </w:rPr>
        <w:t xml:space="preserve"> can </w:t>
      </w:r>
      <w:r w:rsidRPr="00AB0525">
        <w:rPr>
          <w:bCs/>
        </w:rPr>
        <w:t>buy one or more pizza</w:t>
      </w:r>
      <w:r>
        <w:rPr>
          <w:bCs/>
        </w:rPr>
        <w:t xml:space="preserve"> in one transaction</w:t>
      </w:r>
      <w:r>
        <w:t>.</w:t>
      </w:r>
    </w:p>
    <w:bookmarkEnd w:id="1"/>
    <w:p w14:paraId="5C27DC9F" w14:textId="77777777" w:rsidR="00237AE6" w:rsidRPr="00AB4EEE" w:rsidRDefault="00237AE6" w:rsidP="00237AE6">
      <w:pPr>
        <w:ind w:left="426" w:firstLine="720"/>
        <w:jc w:val="both"/>
        <w:rPr>
          <w:bCs/>
        </w:rPr>
      </w:pPr>
    </w:p>
    <w:bookmarkEnd w:id="2"/>
    <w:p w14:paraId="00479B1B" w14:textId="77777777" w:rsidR="00237AE6" w:rsidRPr="001E525F" w:rsidRDefault="00237AE6" w:rsidP="00237AE6">
      <w:pPr>
        <w:jc w:val="center"/>
        <w:rPr>
          <w:b/>
        </w:rPr>
      </w:pPr>
      <w:r w:rsidRPr="009F0706">
        <w:rPr>
          <w:bCs/>
          <w:noProof/>
        </w:rPr>
        <w:drawing>
          <wp:inline distT="0" distB="0" distL="0" distR="0" wp14:anchorId="61A24571" wp14:editId="294EF83D">
            <wp:extent cx="6328973" cy="30194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/>
                    <a:srcRect l="3033" t="11252" r="7634" b="4800"/>
                    <a:stretch/>
                  </pic:blipFill>
                  <pic:spPr bwMode="auto">
                    <a:xfrm>
                      <a:off x="0" y="0"/>
                      <a:ext cx="6339730" cy="302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5F808" w14:textId="77777777" w:rsidR="00237AE6" w:rsidRDefault="00237AE6" w:rsidP="00237AE6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23D91E9B" w14:textId="77777777" w:rsidR="00237AE6" w:rsidRDefault="00237AE6" w:rsidP="00237AE6">
      <w:pPr>
        <w:spacing w:after="200" w:line="276" w:lineRule="auto"/>
        <w:rPr>
          <w:rFonts w:eastAsiaTheme="majorEastAsia" w:cstheme="majorBidi"/>
          <w:b/>
          <w:bCs/>
        </w:rPr>
      </w:pPr>
      <w:r>
        <w:br w:type="page"/>
      </w:r>
    </w:p>
    <w:p w14:paraId="5B77DE0C" w14:textId="77777777" w:rsidR="00237AE6" w:rsidRPr="001C24E3" w:rsidRDefault="00237AE6" w:rsidP="00237AE6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 w:rsidRPr="001C24E3">
        <w:rPr>
          <w:rFonts w:ascii="Times New Roman" w:hAnsi="Times New Roman"/>
          <w:color w:val="auto"/>
          <w:sz w:val="24"/>
          <w:szCs w:val="24"/>
        </w:rPr>
        <w:lastRenderedPageBreak/>
        <w:t>Soal</w:t>
      </w:r>
    </w:p>
    <w:p w14:paraId="208E65FA" w14:textId="77777777" w:rsidR="00237AE6" w:rsidRDefault="00237AE6" w:rsidP="00237AE6">
      <w:pPr>
        <w:jc w:val="both"/>
        <w:rPr>
          <w:rFonts w:ascii="Arial" w:hAnsi="Arial" w:cs="Arial"/>
          <w:i/>
          <w:sz w:val="16"/>
        </w:rPr>
      </w:pPr>
      <w:r w:rsidRPr="001C24E3">
        <w:rPr>
          <w:rFonts w:ascii="Arial" w:hAnsi="Arial" w:cs="Arial"/>
          <w:i/>
          <w:sz w:val="16"/>
        </w:rPr>
        <w:t xml:space="preserve">Case </w:t>
      </w:r>
    </w:p>
    <w:p w14:paraId="11EAE5B7" w14:textId="77777777" w:rsidR="00237AE6" w:rsidRDefault="00237AE6" w:rsidP="00237AE6">
      <w:pPr>
        <w:jc w:val="both"/>
        <w:rPr>
          <w:rFonts w:ascii="Arial" w:hAnsi="Arial" w:cs="Arial"/>
          <w:i/>
          <w:sz w:val="16"/>
        </w:rPr>
      </w:pPr>
    </w:p>
    <w:p w14:paraId="7B7B524D" w14:textId="77777777" w:rsidR="00237AE6" w:rsidRPr="00E92EA5" w:rsidRDefault="00237AE6" w:rsidP="00237AE6">
      <w:pPr>
        <w:pStyle w:val="ListParagraph"/>
        <w:numPr>
          <w:ilvl w:val="0"/>
          <w:numId w:val="12"/>
        </w:numPr>
        <w:ind w:left="450"/>
        <w:jc w:val="both"/>
      </w:pPr>
      <w:r>
        <w:rPr>
          <w:rFonts w:ascii="Times New Roman" w:hAnsi="Times New Roman"/>
          <w:sz w:val="24"/>
          <w:szCs w:val="24"/>
        </w:rPr>
        <w:t>Create a table named ‘</w:t>
      </w:r>
      <w:r>
        <w:rPr>
          <w:rFonts w:ascii="Times New Roman" w:hAnsi="Times New Roman"/>
          <w:b/>
          <w:bCs/>
          <w:sz w:val="24"/>
          <w:szCs w:val="24"/>
        </w:rPr>
        <w:t>MsBeverage</w:t>
      </w:r>
      <w:r>
        <w:rPr>
          <w:rFonts w:ascii="Times New Roman" w:hAnsi="Times New Roman"/>
          <w:sz w:val="24"/>
          <w:szCs w:val="24"/>
        </w:rPr>
        <w:t>’ with the following description:</w:t>
      </w:r>
    </w:p>
    <w:p w14:paraId="45115659" w14:textId="77777777" w:rsidR="00237AE6" w:rsidRPr="00D85207" w:rsidRDefault="00237AE6" w:rsidP="00237AE6">
      <w:pPr>
        <w:pStyle w:val="ListParagraph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E92EA5">
        <w:rPr>
          <w:rFonts w:ascii="Times New Roman" w:hAnsi="Times New Roman"/>
          <w:b/>
          <w:sz w:val="24"/>
          <w:szCs w:val="24"/>
        </w:rPr>
        <w:t>create table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92EA5">
        <w:rPr>
          <w:rFonts w:ascii="Times New Roman" w:hAnsi="Times New Roman"/>
          <w:b/>
          <w:sz w:val="24"/>
          <w:szCs w:val="24"/>
        </w:rPr>
        <w:t>like</w:t>
      </w:r>
      <w:r w:rsidRPr="00B50D69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len</w:t>
      </w:r>
      <w:r>
        <w:rPr>
          <w:rFonts w:ascii="Times New Roman" w:hAnsi="Times New Roman"/>
          <w:sz w:val="24"/>
          <w:szCs w:val="24"/>
        </w:rPr>
        <w:t>)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871"/>
        <w:gridCol w:w="1840"/>
        <w:gridCol w:w="986"/>
        <w:gridCol w:w="4626"/>
      </w:tblGrid>
      <w:tr w:rsidR="00237AE6" w:rsidRPr="00E92EA5" w14:paraId="5F6382F3" w14:textId="77777777" w:rsidTr="00C0120B">
        <w:trPr>
          <w:trHeight w:val="350"/>
        </w:trPr>
        <w:tc>
          <w:tcPr>
            <w:tcW w:w="1890" w:type="dxa"/>
          </w:tcPr>
          <w:p w14:paraId="452A7045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14:paraId="0821DC0A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0" w:type="dxa"/>
          </w:tcPr>
          <w:p w14:paraId="16031E5D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4950" w:type="dxa"/>
            <w:vAlign w:val="center"/>
          </w:tcPr>
          <w:p w14:paraId="10B08824" w14:textId="77777777" w:rsidR="00237AE6" w:rsidRPr="00E92EA5" w:rsidRDefault="00237AE6" w:rsidP="00C0120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92EA5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237AE6" w:rsidRPr="00E92EA5" w14:paraId="295EDAEE" w14:textId="77777777" w:rsidTr="00C0120B">
        <w:tc>
          <w:tcPr>
            <w:tcW w:w="1890" w:type="dxa"/>
          </w:tcPr>
          <w:p w14:paraId="07A39520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BeverageID</w:t>
            </w:r>
          </w:p>
        </w:tc>
        <w:tc>
          <w:tcPr>
            <w:tcW w:w="1890" w:type="dxa"/>
          </w:tcPr>
          <w:p w14:paraId="299C8EDE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990" w:type="dxa"/>
          </w:tcPr>
          <w:p w14:paraId="7621B4DC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</w:tcPr>
          <w:p w14:paraId="06245070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Key. BeverageID must be started with ‘</w:t>
            </w:r>
            <w:r w:rsidRPr="00015789">
              <w:rPr>
                <w:rFonts w:ascii="Times New Roman" w:hAnsi="Times New Roman"/>
                <w:b/>
                <w:bCs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’ and followed by 3 characters fof number.</w:t>
            </w:r>
          </w:p>
          <w:p w14:paraId="3A2E9D8C" w14:textId="77777777" w:rsidR="00237AE6" w:rsidRPr="00E92EA5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Example: BE001</w:t>
            </w:r>
          </w:p>
        </w:tc>
      </w:tr>
      <w:tr w:rsidR="00237AE6" w:rsidRPr="00E92EA5" w14:paraId="00E0FC2F" w14:textId="77777777" w:rsidTr="00C0120B">
        <w:trPr>
          <w:trHeight w:val="278"/>
        </w:trPr>
        <w:tc>
          <w:tcPr>
            <w:tcW w:w="1890" w:type="dxa"/>
          </w:tcPr>
          <w:p w14:paraId="3701927C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BeverageName</w:t>
            </w:r>
          </w:p>
        </w:tc>
        <w:tc>
          <w:tcPr>
            <w:tcW w:w="1890" w:type="dxa"/>
          </w:tcPr>
          <w:p w14:paraId="525D7776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</w:tcPr>
          <w:p w14:paraId="66BCD098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4950" w:type="dxa"/>
          </w:tcPr>
          <w:p w14:paraId="749B322E" w14:textId="77777777" w:rsidR="00237AE6" w:rsidRPr="00E92EA5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Cannot be empty. BeverageName must be more than 3 characters. </w:t>
            </w:r>
          </w:p>
        </w:tc>
      </w:tr>
      <w:tr w:rsidR="00237AE6" w:rsidRPr="00E92EA5" w14:paraId="3C8F65AB" w14:textId="77777777" w:rsidTr="00C0120B">
        <w:trPr>
          <w:trHeight w:val="512"/>
        </w:trPr>
        <w:tc>
          <w:tcPr>
            <w:tcW w:w="1890" w:type="dxa"/>
          </w:tcPr>
          <w:p w14:paraId="52375916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BeveragePrice</w:t>
            </w:r>
          </w:p>
        </w:tc>
        <w:tc>
          <w:tcPr>
            <w:tcW w:w="1890" w:type="dxa"/>
          </w:tcPr>
          <w:p w14:paraId="30617BCF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26D778D6" w14:textId="77777777" w:rsidR="00237AE6" w:rsidRPr="00E92EA5" w:rsidRDefault="00237AE6" w:rsidP="00C012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950" w:type="dxa"/>
          </w:tcPr>
          <w:p w14:paraId="33436BE8" w14:textId="77777777" w:rsidR="00237AE6" w:rsidRPr="00E92EA5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Cannot be empty.</w:t>
            </w:r>
          </w:p>
        </w:tc>
      </w:tr>
    </w:tbl>
    <w:p w14:paraId="643C2869" w14:textId="77777777" w:rsidR="00237AE6" w:rsidRPr="00E92EA5" w:rsidRDefault="00237AE6" w:rsidP="00237AE6">
      <w:pPr>
        <w:pStyle w:val="ListParagraph"/>
        <w:ind w:left="450"/>
        <w:jc w:val="both"/>
      </w:pPr>
    </w:p>
    <w:p w14:paraId="72E7356F" w14:textId="77777777" w:rsidR="00237AE6" w:rsidRPr="004206A6" w:rsidRDefault="00237AE6" w:rsidP="00237AE6">
      <w:pPr>
        <w:pStyle w:val="ListParagraph"/>
        <w:numPr>
          <w:ilvl w:val="0"/>
          <w:numId w:val="12"/>
        </w:numPr>
        <w:ind w:left="450"/>
        <w:jc w:val="both"/>
      </w:pPr>
      <w:r>
        <w:rPr>
          <w:rFonts w:ascii="Times New Roman" w:hAnsi="Times New Roman"/>
          <w:sz w:val="24"/>
        </w:rPr>
        <w:t>Add ‘</w:t>
      </w:r>
      <w:r w:rsidRPr="00224A10">
        <w:rPr>
          <w:rFonts w:ascii="Times New Roman" w:hAnsi="Times New Roman"/>
          <w:b/>
          <w:bCs/>
          <w:sz w:val="24"/>
        </w:rPr>
        <w:t>StaffPhoneNumber</w:t>
      </w:r>
      <w:r>
        <w:rPr>
          <w:rFonts w:ascii="Times New Roman" w:hAnsi="Times New Roman"/>
          <w:sz w:val="24"/>
        </w:rPr>
        <w:t xml:space="preserve">’ as new column on </w:t>
      </w:r>
      <w:r w:rsidRPr="00B50D69">
        <w:rPr>
          <w:rFonts w:ascii="Times New Roman" w:hAnsi="Times New Roman"/>
          <w:b/>
          <w:bCs/>
          <w:sz w:val="24"/>
        </w:rPr>
        <w:t>Ms</w:t>
      </w:r>
      <w:r>
        <w:rPr>
          <w:rFonts w:ascii="Times New Roman" w:hAnsi="Times New Roman"/>
          <w:b/>
          <w:bCs/>
          <w:sz w:val="24"/>
        </w:rPr>
        <w:t>Staff</w:t>
      </w:r>
      <w:r>
        <w:rPr>
          <w:rFonts w:ascii="Times New Roman" w:hAnsi="Times New Roman"/>
          <w:sz w:val="24"/>
        </w:rPr>
        <w:t xml:space="preserve"> table with varchar (16) data type and add a constraint on </w:t>
      </w:r>
      <w:r>
        <w:rPr>
          <w:rFonts w:ascii="Times New Roman" w:hAnsi="Times New Roman"/>
          <w:b/>
          <w:bCs/>
          <w:sz w:val="24"/>
        </w:rPr>
        <w:t>MsStaff</w:t>
      </w:r>
      <w:r>
        <w:rPr>
          <w:rFonts w:ascii="Times New Roman" w:hAnsi="Times New Roman"/>
          <w:sz w:val="24"/>
        </w:rPr>
        <w:t xml:space="preserve"> that </w:t>
      </w:r>
      <w:r w:rsidRPr="00224A10">
        <w:rPr>
          <w:rFonts w:ascii="Times New Roman" w:hAnsi="Times New Roman"/>
          <w:b/>
          <w:bCs/>
          <w:sz w:val="24"/>
        </w:rPr>
        <w:t>StaffPhoneNumber</w:t>
      </w:r>
      <w:r>
        <w:rPr>
          <w:rFonts w:ascii="Times New Roman" w:hAnsi="Times New Roman"/>
          <w:sz w:val="24"/>
        </w:rPr>
        <w:t xml:space="preserve"> must be started with ‘+62’.</w:t>
      </w:r>
    </w:p>
    <w:p w14:paraId="2AF9D5BE" w14:textId="77777777" w:rsidR="00237AE6" w:rsidRPr="004206A6" w:rsidRDefault="00237AE6" w:rsidP="00237AE6">
      <w:pPr>
        <w:pStyle w:val="ListParagraph"/>
        <w:ind w:left="450"/>
        <w:jc w:val="both"/>
      </w:pPr>
      <w:r>
        <w:rPr>
          <w:rFonts w:ascii="Times New Roman" w:hAnsi="Times New Roman"/>
          <w:sz w:val="24"/>
        </w:rPr>
        <w:t>(</w:t>
      </w:r>
      <w:r w:rsidRPr="004206A6">
        <w:rPr>
          <w:rFonts w:ascii="Times New Roman" w:hAnsi="Times New Roman"/>
          <w:b/>
          <w:sz w:val="24"/>
        </w:rPr>
        <w:t>alter table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add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add constraint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like</w:t>
      </w:r>
      <w:r>
        <w:rPr>
          <w:rFonts w:ascii="Times New Roman" w:hAnsi="Times New Roman"/>
          <w:sz w:val="24"/>
        </w:rPr>
        <w:t>)</w:t>
      </w:r>
    </w:p>
    <w:p w14:paraId="4D899B96" w14:textId="77777777" w:rsidR="00237AE6" w:rsidRDefault="00237AE6" w:rsidP="00237AE6">
      <w:pPr>
        <w:pStyle w:val="ListParagraph"/>
        <w:ind w:left="450"/>
        <w:jc w:val="both"/>
      </w:pPr>
      <w:r>
        <w:rPr>
          <w:noProof/>
        </w:rPr>
        <w:drawing>
          <wp:inline distT="0" distB="0" distL="0" distR="0" wp14:anchorId="5595FD1F" wp14:editId="761C7A9B">
            <wp:extent cx="6034616" cy="1196550"/>
            <wp:effectExtent l="19050" t="19050" r="4445" b="381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725" cy="12056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2A0DC" w14:textId="77777777" w:rsidR="00237AE6" w:rsidRPr="004206A6" w:rsidRDefault="00237AE6" w:rsidP="00237AE6">
      <w:pPr>
        <w:pStyle w:val="ListParagraph"/>
        <w:ind w:left="450"/>
        <w:jc w:val="both"/>
      </w:pPr>
    </w:p>
    <w:p w14:paraId="5281E9D1" w14:textId="77777777" w:rsidR="00237AE6" w:rsidRDefault="00237AE6" w:rsidP="00237AE6">
      <w:pPr>
        <w:spacing w:after="200" w:line="276" w:lineRule="auto"/>
        <w:rPr>
          <w:rFonts w:eastAsia="Calibri"/>
          <w:szCs w:val="22"/>
          <w:lang w:eastAsia="en-US"/>
        </w:rPr>
      </w:pPr>
      <w:r>
        <w:br w:type="page"/>
      </w:r>
    </w:p>
    <w:p w14:paraId="5CF3E538" w14:textId="77777777" w:rsidR="00237AE6" w:rsidRDefault="00237AE6" w:rsidP="00237AE6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Insert these data into </w:t>
      </w:r>
      <w:r w:rsidRPr="002D45EC">
        <w:rPr>
          <w:rFonts w:ascii="Times New Roman" w:hAnsi="Times New Roman"/>
          <w:b/>
          <w:bCs/>
          <w:sz w:val="24"/>
        </w:rPr>
        <w:t>Ms</w:t>
      </w:r>
      <w:r>
        <w:rPr>
          <w:rFonts w:ascii="Times New Roman" w:hAnsi="Times New Roman"/>
          <w:b/>
          <w:bCs/>
          <w:sz w:val="24"/>
        </w:rPr>
        <w:t>Pizza</w:t>
      </w:r>
      <w:r>
        <w:rPr>
          <w:rFonts w:ascii="Times New Roman" w:hAnsi="Times New Roman"/>
          <w:sz w:val="24"/>
        </w:rPr>
        <w:t xml:space="preserve"> table:</w:t>
      </w:r>
    </w:p>
    <w:p w14:paraId="13AD7D92" w14:textId="77777777" w:rsidR="00237AE6" w:rsidRDefault="00237AE6" w:rsidP="00237AE6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Pr="004206A6">
        <w:rPr>
          <w:rFonts w:ascii="Times New Roman" w:hAnsi="Times New Roman"/>
          <w:b/>
          <w:sz w:val="24"/>
        </w:rPr>
        <w:t>insert</w:t>
      </w:r>
      <w:r>
        <w:rPr>
          <w:rFonts w:ascii="Times New Roman" w:hAnsi="Times New Roman"/>
          <w:sz w:val="24"/>
        </w:rPr>
        <w:t>)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0"/>
        <w:gridCol w:w="2889"/>
        <w:gridCol w:w="2151"/>
      </w:tblGrid>
      <w:tr w:rsidR="00237AE6" w14:paraId="67F6F6C8" w14:textId="77777777" w:rsidTr="00C0120B">
        <w:trPr>
          <w:trHeight w:val="433"/>
        </w:trPr>
        <w:tc>
          <w:tcPr>
            <w:tcW w:w="5670" w:type="dxa"/>
            <w:gridSpan w:val="3"/>
            <w:shd w:val="clear" w:color="auto" w:fill="000000" w:themeFill="text1"/>
          </w:tcPr>
          <w:p w14:paraId="01B716EB" w14:textId="77777777" w:rsidR="00237AE6" w:rsidRPr="00962C9B" w:rsidRDefault="00237AE6" w:rsidP="00C0120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MsPizza</w:t>
            </w:r>
          </w:p>
        </w:tc>
      </w:tr>
      <w:tr w:rsidR="00237AE6" w14:paraId="47852DED" w14:textId="77777777" w:rsidTr="00C0120B">
        <w:trPr>
          <w:trHeight w:val="433"/>
        </w:trPr>
        <w:tc>
          <w:tcPr>
            <w:tcW w:w="630" w:type="dxa"/>
          </w:tcPr>
          <w:p w14:paraId="08664675" w14:textId="77777777" w:rsidR="00237AE6" w:rsidRPr="00962C9B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962C9B">
              <w:rPr>
                <w:rFonts w:ascii="Times New Roman" w:hAnsi="Times New Roman"/>
                <w:b/>
                <w:bCs/>
                <w:sz w:val="24"/>
              </w:rPr>
              <w:t>PK</w:t>
            </w:r>
          </w:p>
        </w:tc>
        <w:tc>
          <w:tcPr>
            <w:tcW w:w="2889" w:type="dxa"/>
          </w:tcPr>
          <w:p w14:paraId="56A99AEB" w14:textId="77777777" w:rsidR="00237AE6" w:rsidRPr="00962C9B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PizzaID</w:t>
            </w:r>
          </w:p>
        </w:tc>
        <w:tc>
          <w:tcPr>
            <w:tcW w:w="2151" w:type="dxa"/>
          </w:tcPr>
          <w:p w14:paraId="43A90DDA" w14:textId="77777777" w:rsidR="00237AE6" w:rsidRPr="00962C9B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962C9B">
              <w:rPr>
                <w:rFonts w:ascii="Times New Roman" w:hAnsi="Times New Roman"/>
                <w:b/>
                <w:bCs/>
                <w:sz w:val="24"/>
              </w:rPr>
              <w:t>CHAR(</w:t>
            </w:r>
            <w:r>
              <w:rPr>
                <w:rFonts w:ascii="Times New Roman" w:hAnsi="Times New Roman"/>
                <w:b/>
                <w:bCs/>
                <w:sz w:val="24"/>
              </w:rPr>
              <w:t>5</w:t>
            </w:r>
            <w:r w:rsidRPr="00962C9B">
              <w:rPr>
                <w:rFonts w:ascii="Times New Roman" w:hAnsi="Times New Roman"/>
                <w:b/>
                <w:bCs/>
                <w:sz w:val="24"/>
              </w:rPr>
              <w:t>)</w:t>
            </w:r>
          </w:p>
        </w:tc>
      </w:tr>
      <w:tr w:rsidR="00237AE6" w14:paraId="2C9CB2B7" w14:textId="77777777" w:rsidTr="00C0120B">
        <w:trPr>
          <w:trHeight w:val="433"/>
        </w:trPr>
        <w:tc>
          <w:tcPr>
            <w:tcW w:w="630" w:type="dxa"/>
          </w:tcPr>
          <w:p w14:paraId="5B3FACBF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89" w:type="dxa"/>
          </w:tcPr>
          <w:p w14:paraId="34D2F873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PizzaName</w:t>
            </w:r>
          </w:p>
        </w:tc>
        <w:tc>
          <w:tcPr>
            <w:tcW w:w="2151" w:type="dxa"/>
          </w:tcPr>
          <w:p w14:paraId="1C921E2F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VARCHAR(80)</w:t>
            </w:r>
          </w:p>
        </w:tc>
      </w:tr>
      <w:tr w:rsidR="00237AE6" w14:paraId="074A61A1" w14:textId="77777777" w:rsidTr="00C0120B">
        <w:trPr>
          <w:trHeight w:val="433"/>
        </w:trPr>
        <w:tc>
          <w:tcPr>
            <w:tcW w:w="630" w:type="dxa"/>
          </w:tcPr>
          <w:p w14:paraId="1280CE74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89" w:type="dxa"/>
          </w:tcPr>
          <w:p w14:paraId="727D05EA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PizzaSize</w:t>
            </w:r>
          </w:p>
        </w:tc>
        <w:tc>
          <w:tcPr>
            <w:tcW w:w="2151" w:type="dxa"/>
          </w:tcPr>
          <w:p w14:paraId="4158D0AD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</w:tr>
      <w:tr w:rsidR="00237AE6" w14:paraId="72A0B868" w14:textId="77777777" w:rsidTr="00C0120B">
        <w:trPr>
          <w:trHeight w:val="433"/>
        </w:trPr>
        <w:tc>
          <w:tcPr>
            <w:tcW w:w="630" w:type="dxa"/>
          </w:tcPr>
          <w:p w14:paraId="4B901CBA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89" w:type="dxa"/>
          </w:tcPr>
          <w:p w14:paraId="72AAF118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PizzaPrice</w:t>
            </w:r>
          </w:p>
        </w:tc>
        <w:tc>
          <w:tcPr>
            <w:tcW w:w="2151" w:type="dxa"/>
          </w:tcPr>
          <w:p w14:paraId="22F02AA5" w14:textId="77777777" w:rsidR="00237AE6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</w:tr>
    </w:tbl>
    <w:p w14:paraId="1ACF5E07" w14:textId="77777777" w:rsidR="00237AE6" w:rsidRDefault="00237AE6" w:rsidP="00237AE6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3016" w:type="dxa"/>
        <w:tblInd w:w="558" w:type="dxa"/>
        <w:tblLook w:val="04A0" w:firstRow="1" w:lastRow="0" w:firstColumn="1" w:lastColumn="0" w:noHBand="0" w:noVBand="1"/>
      </w:tblPr>
      <w:tblGrid>
        <w:gridCol w:w="2102"/>
        <w:gridCol w:w="2410"/>
        <w:gridCol w:w="2268"/>
        <w:gridCol w:w="2693"/>
        <w:gridCol w:w="3543"/>
      </w:tblGrid>
      <w:tr w:rsidR="00237AE6" w14:paraId="6FE62AC4" w14:textId="77777777" w:rsidTr="00C0120B">
        <w:trPr>
          <w:trHeight w:val="463"/>
        </w:trPr>
        <w:tc>
          <w:tcPr>
            <w:tcW w:w="2102" w:type="dxa"/>
            <w:vAlign w:val="center"/>
          </w:tcPr>
          <w:p w14:paraId="2056E9EB" w14:textId="77777777" w:rsidR="00237AE6" w:rsidRPr="007A3915" w:rsidRDefault="00237AE6" w:rsidP="00C0120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PizzaID</w:t>
            </w:r>
          </w:p>
        </w:tc>
        <w:tc>
          <w:tcPr>
            <w:tcW w:w="2410" w:type="dxa"/>
            <w:vAlign w:val="center"/>
          </w:tcPr>
          <w:p w14:paraId="415898C3" w14:textId="77777777" w:rsidR="00237AE6" w:rsidRPr="007A3915" w:rsidRDefault="00237AE6" w:rsidP="00C0120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PizzaName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7EE95A1C" w14:textId="77777777" w:rsidR="00237AE6" w:rsidRPr="007A3915" w:rsidRDefault="00237AE6" w:rsidP="00C0120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PizzaSize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5932EC3E" w14:textId="77777777" w:rsidR="00237AE6" w:rsidRPr="007A3915" w:rsidRDefault="00237AE6" w:rsidP="00C0120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PizzaPrice</w:t>
            </w: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DDAF9" w14:textId="77777777" w:rsidR="00237AE6" w:rsidRPr="007A3915" w:rsidRDefault="00237AE6" w:rsidP="00C0120B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37AE6" w14:paraId="0524CD26" w14:textId="77777777" w:rsidTr="00C0120B">
        <w:trPr>
          <w:trHeight w:val="438"/>
        </w:trPr>
        <w:tc>
          <w:tcPr>
            <w:tcW w:w="2102" w:type="dxa"/>
            <w:vAlign w:val="center"/>
          </w:tcPr>
          <w:p w14:paraId="6C0396C3" w14:textId="77777777" w:rsidR="00237AE6" w:rsidRDefault="00237AE6" w:rsidP="00C0120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PI009</w:t>
            </w:r>
          </w:p>
        </w:tc>
        <w:tc>
          <w:tcPr>
            <w:tcW w:w="2410" w:type="dxa"/>
            <w:vAlign w:val="center"/>
          </w:tcPr>
          <w:p w14:paraId="60BBB6E4" w14:textId="77777777" w:rsidR="00237AE6" w:rsidRDefault="00237AE6" w:rsidP="00C0120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Tower Pizza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C643301" w14:textId="77777777" w:rsidR="00237AE6" w:rsidRDefault="00237AE6" w:rsidP="00C0120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4B056F99" w14:textId="77777777" w:rsidR="00237AE6" w:rsidRDefault="00237AE6" w:rsidP="00C0120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1400000</w:t>
            </w: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97304D" w14:textId="77777777" w:rsidR="00237AE6" w:rsidRDefault="00237AE6" w:rsidP="00C0120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6FDECFBE" w14:textId="77777777" w:rsidR="00237AE6" w:rsidRDefault="00237AE6" w:rsidP="00237AE6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p w14:paraId="51D49AEB" w14:textId="77777777" w:rsidR="00237AE6" w:rsidRDefault="00237AE6" w:rsidP="00237AE6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Display PizzaName (obtained from PizzaName in uppercase format), PizzaPrice, and PizzaSize for every pizza which price is more than 300000.</w:t>
      </w:r>
    </w:p>
    <w:p w14:paraId="6447FC9D" w14:textId="77777777" w:rsidR="00237AE6" w:rsidRPr="00325520" w:rsidRDefault="00237AE6" w:rsidP="00237AE6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upper</w:t>
      </w:r>
      <w:r>
        <w:rPr>
          <w:rFonts w:ascii="Times New Roman" w:hAnsi="Times New Roman"/>
          <w:sz w:val="24"/>
        </w:rPr>
        <w:t>)</w:t>
      </w:r>
    </w:p>
    <w:p w14:paraId="38B30BAC" w14:textId="77777777" w:rsidR="00237AE6" w:rsidRDefault="00237AE6" w:rsidP="00237AE6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D987F2D" wp14:editId="1E53A65C">
            <wp:extent cx="3584394" cy="1056217"/>
            <wp:effectExtent l="19050" t="1905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657" cy="10627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389E5" w14:textId="77777777" w:rsidR="00237AE6" w:rsidRDefault="00237AE6" w:rsidP="00237AE6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p w14:paraId="195DE9D0" w14:textId="77777777" w:rsidR="00237AE6" w:rsidRDefault="00237AE6" w:rsidP="00237AE6">
      <w:pPr>
        <w:spacing w:after="200" w:line="276" w:lineRule="auto"/>
        <w:rPr>
          <w:rFonts w:eastAsia="Calibri"/>
          <w:szCs w:val="22"/>
          <w:lang w:eastAsia="en-US"/>
        </w:rPr>
      </w:pPr>
      <w:r>
        <w:br w:type="page"/>
      </w:r>
    </w:p>
    <w:p w14:paraId="42DF9F50" w14:textId="77777777" w:rsidR="00237AE6" w:rsidRDefault="00237AE6" w:rsidP="00237AE6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Update </w:t>
      </w:r>
      <w:r w:rsidRPr="004B0135">
        <w:rPr>
          <w:rFonts w:ascii="Times New Roman" w:hAnsi="Times New Roman"/>
          <w:b/>
          <w:bCs/>
          <w:sz w:val="24"/>
        </w:rPr>
        <w:t>StaffSalary</w:t>
      </w:r>
      <w:r>
        <w:rPr>
          <w:rFonts w:ascii="Times New Roman" w:hAnsi="Times New Roman"/>
          <w:sz w:val="24"/>
        </w:rPr>
        <w:t xml:space="preserve"> on </w:t>
      </w:r>
      <w:r>
        <w:rPr>
          <w:rFonts w:ascii="Times New Roman" w:hAnsi="Times New Roman"/>
          <w:b/>
          <w:sz w:val="24"/>
        </w:rPr>
        <w:t xml:space="preserve">MsStaff </w:t>
      </w:r>
      <w:r>
        <w:rPr>
          <w:rFonts w:ascii="Times New Roman" w:hAnsi="Times New Roman"/>
          <w:bCs/>
          <w:sz w:val="24"/>
        </w:rPr>
        <w:t>table by adding 1000000 for every staff who ever served customer with id ‘</w:t>
      </w:r>
      <w:r w:rsidRPr="004B0135">
        <w:rPr>
          <w:rFonts w:ascii="Times New Roman" w:hAnsi="Times New Roman"/>
          <w:b/>
          <w:sz w:val="24"/>
        </w:rPr>
        <w:t>CU005</w:t>
      </w:r>
      <w:r w:rsidRPr="004B0135">
        <w:rPr>
          <w:rFonts w:ascii="Times New Roman" w:hAnsi="Times New Roman"/>
          <w:bCs/>
          <w:sz w:val="24"/>
        </w:rPr>
        <w:t>’</w:t>
      </w:r>
      <w:r>
        <w:rPr>
          <w:rFonts w:ascii="Times New Roman" w:hAnsi="Times New Roman"/>
          <w:sz w:val="24"/>
        </w:rPr>
        <w:t>.</w:t>
      </w:r>
    </w:p>
    <w:p w14:paraId="17EF963C" w14:textId="77777777" w:rsidR="00237AE6" w:rsidRDefault="00237AE6" w:rsidP="00237AE6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update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b/>
          <w:sz w:val="24"/>
        </w:rPr>
        <w:t xml:space="preserve"> like</w:t>
      </w:r>
      <w:r>
        <w:rPr>
          <w:rFonts w:ascii="Times New Roman" w:hAnsi="Times New Roman"/>
          <w:sz w:val="24"/>
        </w:rPr>
        <w:t>)</w:t>
      </w:r>
    </w:p>
    <w:p w14:paraId="5D632AED" w14:textId="77777777" w:rsidR="00237AE6" w:rsidRPr="00325520" w:rsidRDefault="00237AE6" w:rsidP="00237AE6">
      <w:pPr>
        <w:pStyle w:val="ListParagraph"/>
        <w:spacing w:after="0"/>
        <w:ind w:left="448"/>
        <w:jc w:val="both"/>
        <w:rPr>
          <w:rFonts w:ascii="Times New Roman" w:hAnsi="Times New Roman"/>
          <w:b/>
          <w:sz w:val="24"/>
        </w:rPr>
      </w:pPr>
      <w:r w:rsidRPr="00325520">
        <w:rPr>
          <w:rFonts w:ascii="Times New Roman" w:hAnsi="Times New Roman"/>
          <w:b/>
          <w:sz w:val="24"/>
        </w:rPr>
        <w:t>Before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update</w:t>
      </w:r>
      <w:r w:rsidRPr="001D1E8C">
        <w:rPr>
          <w:rFonts w:ascii="Times New Roman" w:hAnsi="Times New Roman"/>
          <w:bCs/>
          <w:sz w:val="24"/>
        </w:rPr>
        <w:t>:</w:t>
      </w:r>
    </w:p>
    <w:p w14:paraId="4072A99A" w14:textId="2282B392" w:rsidR="00237AE6" w:rsidRPr="00F35ABF" w:rsidRDefault="00237AE6" w:rsidP="00237AE6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64F1D" wp14:editId="1FD3FC4C">
                <wp:simplePos x="0" y="0"/>
                <wp:positionH relativeFrom="column">
                  <wp:posOffset>298450</wp:posOffset>
                </wp:positionH>
                <wp:positionV relativeFrom="paragraph">
                  <wp:posOffset>259080</wp:posOffset>
                </wp:positionV>
                <wp:extent cx="6056630" cy="511175"/>
                <wp:effectExtent l="22225" t="20955" r="17145" b="203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6630" cy="511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ACAAF" id="Rectangle 10" o:spid="_x0000_s1026" style="position:absolute;margin-left:23.5pt;margin-top:20.4pt;width:476.9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A21D611" wp14:editId="4F1DF7F5">
            <wp:extent cx="6048643" cy="1520190"/>
            <wp:effectExtent l="19050" t="19050" r="9525" b="381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379" cy="15223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15B2E" w14:textId="77777777" w:rsidR="00237AE6" w:rsidRDefault="00237AE6" w:rsidP="00237AE6">
      <w:pPr>
        <w:spacing w:line="276" w:lineRule="auto"/>
        <w:ind w:firstLine="448"/>
        <w:contextualSpacing/>
      </w:pPr>
      <w:r w:rsidRPr="00D85207">
        <w:rPr>
          <w:b/>
        </w:rPr>
        <w:t>After</w:t>
      </w:r>
      <w:r w:rsidRPr="00D85207">
        <w:t xml:space="preserve"> </w:t>
      </w:r>
      <w:r>
        <w:t>update</w:t>
      </w:r>
      <w:r w:rsidRPr="00D85207">
        <w:t>:</w:t>
      </w:r>
    </w:p>
    <w:p w14:paraId="2573AC35" w14:textId="77777777" w:rsidR="00237AE6" w:rsidRPr="00F35ABF" w:rsidRDefault="00237AE6" w:rsidP="00237AE6">
      <w:pPr>
        <w:spacing w:after="200" w:line="276" w:lineRule="auto"/>
        <w:ind w:firstLine="448"/>
      </w:pPr>
      <w:r>
        <w:rPr>
          <w:noProof/>
        </w:rPr>
        <w:drawing>
          <wp:inline distT="0" distB="0" distL="0" distR="0" wp14:anchorId="4BBE4B2B" wp14:editId="5E56904E">
            <wp:extent cx="6048375" cy="1525428"/>
            <wp:effectExtent l="19050" t="1905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9879" cy="15283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3FD1" w14:textId="61C8207A" w:rsidR="00BC6DE8" w:rsidRPr="00A32343" w:rsidRDefault="00BC6DE8" w:rsidP="00237AE6"/>
    <w:sectPr w:rsidR="00BC6DE8" w:rsidRPr="00A32343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0A27" w14:textId="77777777" w:rsidR="008554DE" w:rsidRDefault="008554DE" w:rsidP="00273E4A">
      <w:r>
        <w:separator/>
      </w:r>
    </w:p>
  </w:endnote>
  <w:endnote w:type="continuationSeparator" w:id="0">
    <w:p w14:paraId="346573BD" w14:textId="77777777" w:rsidR="008554DE" w:rsidRDefault="008554D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C869" w14:textId="77777777" w:rsidR="008554DE" w:rsidRDefault="008554DE" w:rsidP="00273E4A">
      <w:r>
        <w:separator/>
      </w:r>
    </w:p>
  </w:footnote>
  <w:footnote w:type="continuationSeparator" w:id="0">
    <w:p w14:paraId="25D1EBBE" w14:textId="77777777" w:rsidR="008554DE" w:rsidRDefault="008554D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31D8843" w:rsidR="005D0782" w:rsidRDefault="00766C7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766C7B">
            <w:rPr>
              <w:b/>
              <w:sz w:val="20"/>
              <w:lang w:val="id-ID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632"/>
    <w:rsid w:val="00020F10"/>
    <w:rsid w:val="00050481"/>
    <w:rsid w:val="00051154"/>
    <w:rsid w:val="0006678C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1294"/>
    <w:rsid w:val="001955A6"/>
    <w:rsid w:val="001A300E"/>
    <w:rsid w:val="001B3A2E"/>
    <w:rsid w:val="001D4810"/>
    <w:rsid w:val="001E4042"/>
    <w:rsid w:val="001E637E"/>
    <w:rsid w:val="001E7ABE"/>
    <w:rsid w:val="001F64B6"/>
    <w:rsid w:val="00200986"/>
    <w:rsid w:val="00224780"/>
    <w:rsid w:val="00235C36"/>
    <w:rsid w:val="002376FA"/>
    <w:rsid w:val="00237AE6"/>
    <w:rsid w:val="00256853"/>
    <w:rsid w:val="00261DA2"/>
    <w:rsid w:val="00273E4A"/>
    <w:rsid w:val="00280FCF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F89"/>
    <w:rsid w:val="002C3AC5"/>
    <w:rsid w:val="002C7FC0"/>
    <w:rsid w:val="002D1472"/>
    <w:rsid w:val="002D28F8"/>
    <w:rsid w:val="002D56BB"/>
    <w:rsid w:val="002D7F31"/>
    <w:rsid w:val="002E3324"/>
    <w:rsid w:val="003002A2"/>
    <w:rsid w:val="00305136"/>
    <w:rsid w:val="003054E4"/>
    <w:rsid w:val="00320C87"/>
    <w:rsid w:val="00321362"/>
    <w:rsid w:val="00323347"/>
    <w:rsid w:val="00326B4E"/>
    <w:rsid w:val="003432E6"/>
    <w:rsid w:val="003439D3"/>
    <w:rsid w:val="00354E98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0E3A"/>
    <w:rsid w:val="00421D4C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36D5"/>
    <w:rsid w:val="004A6F1F"/>
    <w:rsid w:val="004B47B5"/>
    <w:rsid w:val="004B6AFE"/>
    <w:rsid w:val="004C0F0C"/>
    <w:rsid w:val="004D176C"/>
    <w:rsid w:val="004E7352"/>
    <w:rsid w:val="004F668F"/>
    <w:rsid w:val="00520E03"/>
    <w:rsid w:val="005314B7"/>
    <w:rsid w:val="00535DA7"/>
    <w:rsid w:val="005447D7"/>
    <w:rsid w:val="0055410B"/>
    <w:rsid w:val="00556E41"/>
    <w:rsid w:val="0057183F"/>
    <w:rsid w:val="00571B72"/>
    <w:rsid w:val="00582417"/>
    <w:rsid w:val="00582E4C"/>
    <w:rsid w:val="005A072D"/>
    <w:rsid w:val="005A32DD"/>
    <w:rsid w:val="005A506E"/>
    <w:rsid w:val="005B07D4"/>
    <w:rsid w:val="005B3392"/>
    <w:rsid w:val="005B66A9"/>
    <w:rsid w:val="005C156C"/>
    <w:rsid w:val="005C19B6"/>
    <w:rsid w:val="005C5878"/>
    <w:rsid w:val="005D0782"/>
    <w:rsid w:val="005E7919"/>
    <w:rsid w:val="005F47E6"/>
    <w:rsid w:val="005F794B"/>
    <w:rsid w:val="0060201C"/>
    <w:rsid w:val="0060486C"/>
    <w:rsid w:val="006119F5"/>
    <w:rsid w:val="00635EE5"/>
    <w:rsid w:val="006419A3"/>
    <w:rsid w:val="00643F75"/>
    <w:rsid w:val="00664137"/>
    <w:rsid w:val="00665263"/>
    <w:rsid w:val="0067443D"/>
    <w:rsid w:val="00681711"/>
    <w:rsid w:val="006875C3"/>
    <w:rsid w:val="006D36BC"/>
    <w:rsid w:val="006F4D80"/>
    <w:rsid w:val="00701ECA"/>
    <w:rsid w:val="00720962"/>
    <w:rsid w:val="0072245D"/>
    <w:rsid w:val="007366BF"/>
    <w:rsid w:val="00737595"/>
    <w:rsid w:val="00766C7B"/>
    <w:rsid w:val="00782E05"/>
    <w:rsid w:val="00787247"/>
    <w:rsid w:val="007955AD"/>
    <w:rsid w:val="007B2F68"/>
    <w:rsid w:val="007B5A6A"/>
    <w:rsid w:val="007C1C37"/>
    <w:rsid w:val="007C2134"/>
    <w:rsid w:val="007E0EE7"/>
    <w:rsid w:val="007F2152"/>
    <w:rsid w:val="00810737"/>
    <w:rsid w:val="00811C48"/>
    <w:rsid w:val="00815DB3"/>
    <w:rsid w:val="0083459F"/>
    <w:rsid w:val="0083780E"/>
    <w:rsid w:val="008554DE"/>
    <w:rsid w:val="008632BC"/>
    <w:rsid w:val="008674E6"/>
    <w:rsid w:val="00876001"/>
    <w:rsid w:val="00876A58"/>
    <w:rsid w:val="00886FD3"/>
    <w:rsid w:val="008939EF"/>
    <w:rsid w:val="00894072"/>
    <w:rsid w:val="00895B8D"/>
    <w:rsid w:val="008B08C6"/>
    <w:rsid w:val="008B212E"/>
    <w:rsid w:val="008B7541"/>
    <w:rsid w:val="008C1A4A"/>
    <w:rsid w:val="008C1D20"/>
    <w:rsid w:val="008D0135"/>
    <w:rsid w:val="008D1B94"/>
    <w:rsid w:val="008D411F"/>
    <w:rsid w:val="008E0FB7"/>
    <w:rsid w:val="008F6BBE"/>
    <w:rsid w:val="008F740C"/>
    <w:rsid w:val="009010C1"/>
    <w:rsid w:val="00901A30"/>
    <w:rsid w:val="0090372F"/>
    <w:rsid w:val="00932B6E"/>
    <w:rsid w:val="0093677F"/>
    <w:rsid w:val="00937B93"/>
    <w:rsid w:val="00937CCB"/>
    <w:rsid w:val="00944ADA"/>
    <w:rsid w:val="009568C5"/>
    <w:rsid w:val="00961A2D"/>
    <w:rsid w:val="00962F8D"/>
    <w:rsid w:val="0097243E"/>
    <w:rsid w:val="00973849"/>
    <w:rsid w:val="009832E4"/>
    <w:rsid w:val="009A2464"/>
    <w:rsid w:val="009A3737"/>
    <w:rsid w:val="009C7801"/>
    <w:rsid w:val="009E29D9"/>
    <w:rsid w:val="00A01DDA"/>
    <w:rsid w:val="00A1473C"/>
    <w:rsid w:val="00A14D9E"/>
    <w:rsid w:val="00A32343"/>
    <w:rsid w:val="00A46082"/>
    <w:rsid w:val="00A50AF3"/>
    <w:rsid w:val="00A52AB7"/>
    <w:rsid w:val="00A53D38"/>
    <w:rsid w:val="00A552D5"/>
    <w:rsid w:val="00A933D3"/>
    <w:rsid w:val="00A97E29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7C38"/>
    <w:rsid w:val="00B67595"/>
    <w:rsid w:val="00B7140C"/>
    <w:rsid w:val="00B81979"/>
    <w:rsid w:val="00B948DA"/>
    <w:rsid w:val="00B9609E"/>
    <w:rsid w:val="00BA5905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A797B"/>
    <w:rsid w:val="00CB3B33"/>
    <w:rsid w:val="00CB736B"/>
    <w:rsid w:val="00CD3136"/>
    <w:rsid w:val="00CD64BC"/>
    <w:rsid w:val="00CE24B9"/>
    <w:rsid w:val="00CE5DAA"/>
    <w:rsid w:val="00CF11B0"/>
    <w:rsid w:val="00D070CB"/>
    <w:rsid w:val="00D1678F"/>
    <w:rsid w:val="00D22C95"/>
    <w:rsid w:val="00D30822"/>
    <w:rsid w:val="00D35A14"/>
    <w:rsid w:val="00D3685C"/>
    <w:rsid w:val="00D37E0D"/>
    <w:rsid w:val="00D47C75"/>
    <w:rsid w:val="00D60A6D"/>
    <w:rsid w:val="00D67DFC"/>
    <w:rsid w:val="00D71C26"/>
    <w:rsid w:val="00D85063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9521B"/>
    <w:rsid w:val="00EB5190"/>
    <w:rsid w:val="00EB7CD4"/>
    <w:rsid w:val="00ED5890"/>
    <w:rsid w:val="00EE182D"/>
    <w:rsid w:val="00EF17AC"/>
    <w:rsid w:val="00F22A92"/>
    <w:rsid w:val="00F2595B"/>
    <w:rsid w:val="00F26A49"/>
    <w:rsid w:val="00F36E33"/>
    <w:rsid w:val="00F53807"/>
    <w:rsid w:val="00F712CE"/>
    <w:rsid w:val="00F80742"/>
    <w:rsid w:val="00F955DA"/>
    <w:rsid w:val="00FA35C4"/>
    <w:rsid w:val="00FA41A2"/>
    <w:rsid w:val="00FC245F"/>
    <w:rsid w:val="00FE510D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421D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24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56</cp:revision>
  <dcterms:created xsi:type="dcterms:W3CDTF">2017-10-20T05:51:00Z</dcterms:created>
  <dcterms:modified xsi:type="dcterms:W3CDTF">2021-09-14T06:13:00Z</dcterms:modified>
</cp:coreProperties>
</file>