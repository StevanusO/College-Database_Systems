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29"/>
        <w:gridCol w:w="276"/>
        <w:gridCol w:w="1154"/>
        <w:gridCol w:w="3132"/>
        <w:gridCol w:w="706"/>
        <w:gridCol w:w="2059"/>
        <w:gridCol w:w="2266"/>
      </w:tblGrid>
      <w:tr w:rsidR="00865C34" w14:paraId="70731DEE" w14:textId="77777777" w:rsidTr="00865C3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80199B8" w14:textId="39785EB9" w:rsidR="00865C34" w:rsidRPr="00865C34" w:rsidRDefault="00865C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id-ID"/>
              </w:rPr>
              <w:t>Practicum Final Exam –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 xml:space="preserve">Odd Semester Year </w:t>
            </w:r>
            <w:r>
              <w:rPr>
                <w:rFonts w:ascii="Arial" w:hAnsi="Arial" w:cs="Arial"/>
                <w:b/>
              </w:rPr>
              <w:t>2021</w:t>
            </w:r>
            <w:r>
              <w:rPr>
                <w:rFonts w:ascii="Arial" w:hAnsi="Arial" w:cs="Arial"/>
                <w:b/>
                <w:lang w:val="id-ID"/>
              </w:rPr>
              <w:t>/</w:t>
            </w:r>
            <w:r>
              <w:rPr>
                <w:rFonts w:ascii="Arial" w:hAnsi="Arial" w:cs="Arial"/>
                <w:b/>
              </w:rPr>
              <w:t>2022</w:t>
            </w:r>
          </w:p>
        </w:tc>
      </w:tr>
      <w:tr w:rsidR="00865C34" w14:paraId="22E7DFF3" w14:textId="77777777" w:rsidTr="00865C34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50177E" w14:textId="77777777" w:rsidR="00865C34" w:rsidRDefault="00865C34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5EF855" w14:textId="36AA785B" w:rsidR="00865C34" w:rsidRDefault="00865C34" w:rsidP="00865C3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ISYS6169001 – Database Systems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A69AB92" w14:textId="4A544D34" w:rsidR="00865C34" w:rsidRDefault="00865C34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0CA3ADE" wp14:editId="631C28C1">
                  <wp:extent cx="1371600" cy="990600"/>
                  <wp:effectExtent l="0" t="0" r="0" b="0"/>
                  <wp:docPr id="4" name="Picture 4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C34" w14:paraId="7CA732A1" w14:textId="77777777" w:rsidTr="00865C34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8733F0" w14:textId="77777777" w:rsidR="00865C34" w:rsidRDefault="00865C34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E03CAE" w14:textId="77777777" w:rsidR="00865C34" w:rsidRDefault="00865C34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A56B" w14:textId="5F9FDD58" w:rsidR="00865C34" w:rsidRPr="00865C34" w:rsidRDefault="00865C34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BK01 / BL01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CADB47" w14:textId="77777777" w:rsidR="00865C34" w:rsidRDefault="00865C34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24B11BB" w14:textId="2EEDF1EB" w:rsidR="00865C34" w:rsidRDefault="00865C34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18 January 2022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4F3EBBA" w14:textId="77777777" w:rsidR="00865C34" w:rsidRDefault="00865C34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865C34" w14:paraId="04F82658" w14:textId="77777777" w:rsidTr="00865C34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354E588E" w14:textId="77777777" w:rsidR="00865C34" w:rsidRDefault="00865C34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9A8020D" w14:textId="77777777" w:rsidR="00865C34" w:rsidRDefault="00865C34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3A98CE7" w14:textId="77777777" w:rsidR="00865C34" w:rsidRPr="00865C34" w:rsidRDefault="00865C34" w:rsidP="00865C3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5C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D6526 - Nikolaus Permana Tri Rahmanto, S.Kom, M.M.S.I.</w:t>
            </w:r>
          </w:p>
          <w:p w14:paraId="5D63649E" w14:textId="2086B586" w:rsidR="00865C34" w:rsidRDefault="00865C34" w:rsidP="00865C34">
            <w:pPr>
              <w:pStyle w:val="Header"/>
              <w:tabs>
                <w:tab w:val="clear" w:pos="4320"/>
                <w:tab w:val="left" w:pos="1980"/>
              </w:tabs>
              <w:ind w:left="-123"/>
              <w:rPr>
                <w:rFonts w:ascii="Tahoma" w:hAnsi="Tahoma" w:cs="Tahoma"/>
                <w:bCs/>
                <w:sz w:val="18"/>
                <w:szCs w:val="18"/>
              </w:rPr>
            </w:pPr>
          </w:p>
          <w:p w14:paraId="36282378" w14:textId="1F22A812" w:rsidR="00865C34" w:rsidRDefault="00865C34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E5708F" w14:textId="77777777" w:rsidR="00865C34" w:rsidRDefault="00865C34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1C001B" w14:textId="6279275A" w:rsidR="00865C34" w:rsidRDefault="00865C34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>: 13:20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23CE3B3" w14:textId="77777777" w:rsidR="00865C34" w:rsidRDefault="00865C34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865C34" w14:paraId="7F61EB13" w14:textId="77777777" w:rsidTr="00865C34">
        <w:trPr>
          <w:cantSplit/>
          <w:trHeight w:val="576"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3EE3A90E" w14:textId="77777777" w:rsidR="00865C34" w:rsidRDefault="00865C34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3ED94292" w14:textId="77777777" w:rsidR="00865C34" w:rsidRDefault="00865C3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FDBB5A1" w14:textId="77777777" w:rsidR="00865C34" w:rsidRDefault="00865C3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D3AC1F" w14:textId="77777777" w:rsidR="00865C34" w:rsidRDefault="00865C34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57ED171" w14:textId="01974787" w:rsidR="00865C34" w:rsidRDefault="00865C34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18 January 2022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D35AE06" w14:textId="77777777" w:rsidR="00865C34" w:rsidRDefault="00865C34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865C34" w14:paraId="7D563248" w14:textId="77777777" w:rsidTr="00865C34">
        <w:trPr>
          <w:cantSplit/>
          <w:trHeight w:val="576"/>
        </w:trPr>
        <w:tc>
          <w:tcPr>
            <w:tcW w:w="0" w:type="auto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A84425E" w14:textId="77777777" w:rsidR="00865C34" w:rsidRDefault="00865C34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6EF303C3" w14:textId="77777777" w:rsidR="00865C34" w:rsidRDefault="00865C3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BE43417" w14:textId="77777777" w:rsidR="00865C34" w:rsidRDefault="00865C34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7CAF580E" w14:textId="77777777" w:rsidR="00865C34" w:rsidRDefault="00865C34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DD1FB1B" w14:textId="79B3CD67" w:rsidR="00865C34" w:rsidRDefault="00865C34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: 15:20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B9B3BE9" w14:textId="77777777" w:rsidR="00865C34" w:rsidRDefault="00865C34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6ED3EFC9" w14:textId="77777777" w:rsidR="00865C34" w:rsidRDefault="00865C34" w:rsidP="00865C34">
      <w:pPr>
        <w:pStyle w:val="Header"/>
        <w:tabs>
          <w:tab w:val="left" w:pos="720"/>
        </w:tabs>
        <w:rPr>
          <w:lang w:val="id-ID"/>
        </w:rPr>
      </w:pPr>
    </w:p>
    <w:p w14:paraId="53A2E722" w14:textId="77777777" w:rsidR="00865C34" w:rsidRDefault="00865C34" w:rsidP="00865C34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2B89D998" w14:textId="77777777" w:rsidR="00865C34" w:rsidRDefault="00865C34" w:rsidP="00865C34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626D78AE" w14:textId="77777777" w:rsidR="00865C34" w:rsidRDefault="00865C34" w:rsidP="00865C34">
      <w:pPr>
        <w:numPr>
          <w:ilvl w:val="0"/>
          <w:numId w:val="12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1CBB8A99" w14:textId="77777777" w:rsidR="00865C34" w:rsidRDefault="00865C34" w:rsidP="00865C34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61C0CBD3" w14:textId="77777777" w:rsidR="00865C34" w:rsidRDefault="00865C34" w:rsidP="00865C34">
      <w:pPr>
        <w:numPr>
          <w:ilvl w:val="0"/>
          <w:numId w:val="12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Mahasiswa tidak diperbolehkan untuk membuka dan menyalin dari </w:t>
      </w:r>
      <w:r>
        <w:rPr>
          <w:b/>
          <w:bCs/>
          <w:lang w:val="id-ID" w:eastAsia="x-none"/>
        </w:rPr>
        <w:t>BUKU</w:t>
      </w:r>
      <w:r>
        <w:rPr>
          <w:lang w:val="id-ID" w:eastAsia="x-none"/>
        </w:rPr>
        <w:t xml:space="preserve"> atau </w:t>
      </w:r>
      <w:r>
        <w:rPr>
          <w:b/>
          <w:bCs/>
          <w:lang w:val="id-ID" w:eastAsia="x-none"/>
        </w:rPr>
        <w:t>CATATAN</w:t>
      </w:r>
      <w:r>
        <w:rPr>
          <w:lang w:val="id-ID" w:eastAsia="x-none"/>
        </w:rPr>
        <w:t xml:space="preserve">, </w:t>
      </w:r>
      <w:r>
        <w:rPr>
          <w:b/>
          <w:bCs/>
          <w:lang w:val="id-ID" w:eastAsia="x-none"/>
        </w:rPr>
        <w:t>VIDEO</w:t>
      </w:r>
      <w:r>
        <w:rPr>
          <w:lang w:val="id-ID" w:eastAsia="x-none"/>
        </w:rPr>
        <w:t xml:space="preserve"> dari pengajar (recording kelas, VBL, Youtube, dsb) dan </w:t>
      </w:r>
      <w:r>
        <w:rPr>
          <w:b/>
          <w:bCs/>
          <w:lang w:val="id-ID" w:eastAsia="x-none"/>
        </w:rPr>
        <w:t>REFERENSI</w:t>
      </w:r>
      <w:r>
        <w:rPr>
          <w:lang w:val="id-ID" w:eastAsia="x-none"/>
        </w:rPr>
        <w:t xml:space="preserve"> lainnya</w:t>
      </w:r>
    </w:p>
    <w:p w14:paraId="3C5838FE" w14:textId="77777777" w:rsidR="00865C34" w:rsidRDefault="00865C34" w:rsidP="00865C34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>
        <w:rPr>
          <w:bCs/>
          <w:i/>
          <w:sz w:val="20"/>
          <w:szCs w:val="20"/>
          <w:lang w:val="id-ID" w:eastAsia="x-none"/>
        </w:rPr>
        <w:t>Student isn't allowed to open and copy from any resources such as notes, videos (class recording, VBL, Youtube, etc) and other references</w:t>
      </w:r>
    </w:p>
    <w:p w14:paraId="1F8F2BDC" w14:textId="77777777" w:rsidR="00865C34" w:rsidRDefault="00865C34" w:rsidP="00865C34">
      <w:pPr>
        <w:numPr>
          <w:ilvl w:val="0"/>
          <w:numId w:val="12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Mahasiswa tidak diperbolehkan membuka dan menyalin jawaban dari internet (google, stackoverflow, dsb)</w:t>
      </w:r>
    </w:p>
    <w:p w14:paraId="52926A9E" w14:textId="77777777" w:rsidR="00865C34" w:rsidRDefault="00865C34" w:rsidP="00865C34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 isn't allowed to open and copy answer from the internet (google, stackoverflow, etc)</w:t>
      </w:r>
    </w:p>
    <w:p w14:paraId="5611051E" w14:textId="77777777" w:rsidR="00865C34" w:rsidRDefault="00865C34" w:rsidP="00865C34">
      <w:pPr>
        <w:numPr>
          <w:ilvl w:val="0"/>
          <w:numId w:val="12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5FE21F1" w14:textId="77777777" w:rsidR="00865C34" w:rsidRDefault="00865C34" w:rsidP="00865C34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(ZERO)</w:t>
      </w:r>
      <w:r>
        <w:rPr>
          <w:i/>
          <w:sz w:val="20"/>
          <w:szCs w:val="20"/>
          <w:lang w:val="id-ID" w:eastAsia="x-none"/>
        </w:rPr>
        <w:t xml:space="preserve"> score for exam participant who </w:t>
      </w:r>
      <w:r>
        <w:rPr>
          <w:i/>
          <w:sz w:val="20"/>
          <w:szCs w:val="20"/>
          <w:lang w:val="x-none" w:eastAsia="x-none"/>
        </w:rPr>
        <w:t>does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>any cheating</w:t>
      </w:r>
      <w:r>
        <w:rPr>
          <w:i/>
          <w:sz w:val="20"/>
          <w:szCs w:val="20"/>
          <w:lang w:val="id-ID" w:eastAsia="x-none"/>
        </w:rPr>
        <w:t xml:space="preserve">  actions</w:t>
      </w:r>
    </w:p>
    <w:p w14:paraId="616916C8" w14:textId="77777777" w:rsidR="00865C34" w:rsidRDefault="00865C34" w:rsidP="00865C34">
      <w:pPr>
        <w:numPr>
          <w:ilvl w:val="0"/>
          <w:numId w:val="12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proofErr w:type="spellStart"/>
      <w:r>
        <w:rPr>
          <w:lang w:val="en-ID" w:eastAsia="x-none"/>
        </w:rPr>
        <w:t>Kumpulkan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179BD6A4" w14:textId="77777777" w:rsidR="00865C34" w:rsidRDefault="00865C34" w:rsidP="00865C34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>
        <w:rPr>
          <w:i/>
          <w:sz w:val="20"/>
          <w:szCs w:val="20"/>
          <w:lang w:val="en-ID" w:eastAsia="x-none"/>
        </w:rPr>
        <w:t>S</w:t>
      </w:r>
      <w:r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50861F34" w14:textId="77777777" w:rsidR="00865C34" w:rsidRDefault="00865C34" w:rsidP="00865C34">
      <w:pPr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467EEA0" w14:textId="77777777" w:rsidR="00865C34" w:rsidRDefault="00865C34" w:rsidP="00865C34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623A36B5" w14:textId="77777777" w:rsidR="00865C34" w:rsidRDefault="00F60CCD" w:rsidP="00865C34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pict w14:anchorId="072BD20A">
          <v:line id="_x0000_s1028" style="position:absolute;left:0;text-align:left;z-index:25165875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6E519BA3" w14:textId="77777777" w:rsidR="00865C34" w:rsidRDefault="00865C34" w:rsidP="00865C34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4BCCACE8" w14:textId="33DE3F78" w:rsidR="00865C34" w:rsidRDefault="00865C34" w:rsidP="00865C34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19414505" wp14:editId="02C535D1">
            <wp:extent cx="5486400" cy="30861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2151" w14:textId="77777777" w:rsidR="00865C34" w:rsidRDefault="00865C34" w:rsidP="00865C34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094DC86" w14:textId="77777777" w:rsidR="00865C34" w:rsidRDefault="00865C34" w:rsidP="00865C34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69DCA7B7" w14:textId="77777777" w:rsidR="00865C34" w:rsidRDefault="00865C34" w:rsidP="00865C34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511B09AC" w14:textId="3B1E2543" w:rsidR="00865C34" w:rsidRDefault="00865C34" w:rsidP="00865C34">
      <w:pPr>
        <w:pStyle w:val="ListParagraph"/>
        <w:numPr>
          <w:ilvl w:val="0"/>
          <w:numId w:val="13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Developer 2019</w:t>
      </w:r>
    </w:p>
    <w:p w14:paraId="0F6FCAF0" w14:textId="60563652" w:rsidR="00865C34" w:rsidRDefault="00865C34" w:rsidP="00865C34">
      <w:pPr>
        <w:pStyle w:val="ListParagraph"/>
        <w:numPr>
          <w:ilvl w:val="0"/>
          <w:numId w:val="13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Management Studio 18.9.1</w:t>
      </w:r>
    </w:p>
    <w:p w14:paraId="4EC91D5F" w14:textId="77777777" w:rsidR="00865C34" w:rsidRDefault="00F60CCD" w:rsidP="00865C34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37257431">
          <v:line id="_x0000_s1026" style="position:absolute;left:0;text-align:left;z-index:25165670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1478AA98" w14:textId="77777777" w:rsidR="00865C34" w:rsidRDefault="00865C34" w:rsidP="00865C34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74353DF7" w14:textId="77777777" w:rsidR="00865C34" w:rsidRDefault="00865C34" w:rsidP="00865C34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496CAE65" w14:textId="542DF963" w:rsidR="00865C34" w:rsidRPr="00865C34" w:rsidRDefault="00865C34" w:rsidP="00865C34">
      <w:pPr>
        <w:pStyle w:val="ListParagraph"/>
        <w:numPr>
          <w:ilvl w:val="0"/>
          <w:numId w:val="13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</w:t>
      </w:r>
    </w:p>
    <w:p w14:paraId="696B3154" w14:textId="77777777" w:rsidR="00865C34" w:rsidRDefault="00F60CCD" w:rsidP="00865C34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32E75C3C">
          <v:line id="_x0000_s1027" style="position:absolute;left:0;text-align:left;z-index:25165772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50505F26" w14:textId="77777777" w:rsidR="00865C34" w:rsidRDefault="00865C34" w:rsidP="00865C34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6B02C8D1" w14:textId="77777777" w:rsidR="00DB38B7" w:rsidRPr="00DE5055" w:rsidRDefault="00DB38B7" w:rsidP="00DB38B7">
      <w:pPr>
        <w:rPr>
          <w:b/>
          <w:lang w:val="id-ID"/>
        </w:rPr>
      </w:pPr>
      <w:r w:rsidRPr="00D64B67">
        <w:rPr>
          <w:b/>
          <w:lang w:val="id-ID"/>
        </w:rPr>
        <w:lastRenderedPageBreak/>
        <w:t>Tabel Relasional</w:t>
      </w:r>
    </w:p>
    <w:p w14:paraId="64DEDDF4" w14:textId="77777777" w:rsidR="00DB38B7" w:rsidRDefault="00DB38B7" w:rsidP="00DB38B7">
      <w:pPr>
        <w:rPr>
          <w:i/>
          <w:sz w:val="20"/>
          <w:szCs w:val="20"/>
        </w:rPr>
      </w:pPr>
      <w:r w:rsidRPr="00D64B67">
        <w:rPr>
          <w:i/>
          <w:sz w:val="20"/>
          <w:szCs w:val="20"/>
          <w:lang w:val="id-ID"/>
        </w:rPr>
        <w:t>Relational Table</w:t>
      </w:r>
    </w:p>
    <w:p w14:paraId="54F5C65C" w14:textId="77777777" w:rsidR="00DB38B7" w:rsidRDefault="00DB38B7" w:rsidP="00DB38B7">
      <w:pPr>
        <w:rPr>
          <w:i/>
          <w:sz w:val="20"/>
          <w:szCs w:val="20"/>
        </w:rPr>
      </w:pPr>
    </w:p>
    <w:p w14:paraId="09B268C5" w14:textId="57ECE881" w:rsidR="008E707F" w:rsidRDefault="008E707F" w:rsidP="008E707F">
      <w:pPr>
        <w:jc w:val="center"/>
        <w:rPr>
          <w:b/>
        </w:rPr>
      </w:pPr>
      <w:r>
        <w:rPr>
          <w:b/>
        </w:rPr>
        <w:t>ettayLor</w:t>
      </w:r>
    </w:p>
    <w:p w14:paraId="36A07FD6" w14:textId="77777777" w:rsidR="008E707F" w:rsidRDefault="008E707F" w:rsidP="008E707F">
      <w:pPr>
        <w:jc w:val="center"/>
        <w:rPr>
          <w:b/>
        </w:rPr>
      </w:pPr>
    </w:p>
    <w:p w14:paraId="7B92B07F" w14:textId="44490EA5" w:rsidR="008E707F" w:rsidRDefault="008E707F" w:rsidP="008E707F">
      <w:pPr>
        <w:jc w:val="center"/>
        <w:rPr>
          <w:b/>
        </w:rPr>
      </w:pPr>
      <w:r>
        <w:rPr>
          <w:noProof/>
        </w:rPr>
        <w:drawing>
          <wp:inline distT="0" distB="0" distL="0" distR="0" wp14:anchorId="41C39DF1" wp14:editId="3438D96B">
            <wp:extent cx="6480810" cy="4431030"/>
            <wp:effectExtent l="19050" t="1905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310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A052A" w14:textId="77777777" w:rsidR="008E707F" w:rsidRDefault="008E707F" w:rsidP="008E707F">
      <w:pPr>
        <w:jc w:val="center"/>
        <w:rPr>
          <w:b/>
        </w:rPr>
      </w:pPr>
    </w:p>
    <w:p w14:paraId="4D5583E5" w14:textId="2DCBD5BD" w:rsidR="00DB38B7" w:rsidRDefault="00DB38B7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7FD36F39" w14:textId="6D5EED6B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6DC70AB1" w14:textId="07F22D01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70B526D9" w14:textId="70A04878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50090453" w14:textId="04F7D12D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322069D7" w14:textId="20892351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481C9578" w14:textId="0B9EFB88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6D244933" w14:textId="24191D98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729111A1" w14:textId="425E3D48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3461CD4C" w14:textId="270DA3CB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51516BA7" w14:textId="3B9BB564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5F8AA15B" w14:textId="645D0CB4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60BD3DC4" w14:textId="56F76304" w:rsidR="00EB53CF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6B9E6FFC" w14:textId="77777777" w:rsidR="00EB53CF" w:rsidRPr="00162F62" w:rsidRDefault="00EB53CF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14:paraId="64B1C82C" w14:textId="77777777" w:rsidR="00DB38B7" w:rsidRPr="00DE5055" w:rsidRDefault="00DB38B7" w:rsidP="00DB38B7">
      <w:pPr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135933FA" w14:textId="77777777" w:rsidR="00DB38B7" w:rsidRDefault="00DB38B7" w:rsidP="00DB38B7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602BB830" w14:textId="77777777" w:rsidR="00DB38B7" w:rsidRDefault="00DB38B7" w:rsidP="00DB38B7">
      <w:pPr>
        <w:rPr>
          <w:i/>
          <w:sz w:val="20"/>
          <w:szCs w:val="20"/>
        </w:rPr>
      </w:pPr>
    </w:p>
    <w:p w14:paraId="12AFE688" w14:textId="6082464A" w:rsidR="00EB53CF" w:rsidRPr="00FE36C6" w:rsidRDefault="00EB53CF" w:rsidP="00EB53CF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t xml:space="preserve">Display </w:t>
      </w:r>
      <w:r w:rsidRPr="00C349B7">
        <w:rPr>
          <w:b/>
          <w:bCs/>
        </w:rPr>
        <w:t>StaffName</w:t>
      </w:r>
      <w:r>
        <w:t xml:space="preserve"> (obtained from StaffName </w:t>
      </w:r>
      <w:r w:rsidR="000413FE">
        <w:t>in</w:t>
      </w:r>
      <w:r>
        <w:t xml:space="preserve"> </w:t>
      </w:r>
      <w:r w:rsidRPr="00C349B7">
        <w:rPr>
          <w:b/>
          <w:bCs/>
        </w:rPr>
        <w:t>Uppercase</w:t>
      </w:r>
      <w:r w:rsidR="00C349B7" w:rsidRPr="00C349B7">
        <w:rPr>
          <w:b/>
          <w:bCs/>
        </w:rPr>
        <w:t>d</w:t>
      </w:r>
      <w:r w:rsidRPr="00C349B7">
        <w:rPr>
          <w:b/>
          <w:bCs/>
        </w:rPr>
        <w:t xml:space="preserve"> Format</w:t>
      </w:r>
      <w:r>
        <w:t xml:space="preserve">), </w:t>
      </w:r>
      <w:r w:rsidRPr="00C349B7">
        <w:rPr>
          <w:b/>
          <w:bCs/>
        </w:rPr>
        <w:t>StaffGender</w:t>
      </w:r>
      <w:r>
        <w:t xml:space="preserve">, and </w:t>
      </w:r>
      <w:r w:rsidRPr="00C349B7">
        <w:rPr>
          <w:b/>
          <w:bCs/>
        </w:rPr>
        <w:t>StaffSalary</w:t>
      </w:r>
      <w:r>
        <w:t xml:space="preserve"> for every staff </w:t>
      </w:r>
      <w:r w:rsidR="00C349B7">
        <w:t xml:space="preserve">whose </w:t>
      </w:r>
      <w:r w:rsidRPr="00C349B7">
        <w:rPr>
          <w:b/>
          <w:bCs/>
        </w:rPr>
        <w:t>salary</w:t>
      </w:r>
      <w:r>
        <w:t xml:space="preserve"> </w:t>
      </w:r>
      <w:r w:rsidR="00C349B7">
        <w:t xml:space="preserve">is </w:t>
      </w:r>
      <w:r w:rsidRPr="00C349B7">
        <w:rPr>
          <w:b/>
          <w:bCs/>
        </w:rPr>
        <w:t>more than 5000000</w:t>
      </w:r>
      <w:r w:rsidRPr="00FE36C6">
        <w:t>.</w:t>
      </w:r>
    </w:p>
    <w:p w14:paraId="012B9EB1" w14:textId="61E5618E" w:rsidR="00EB53CF" w:rsidRDefault="00EB53CF" w:rsidP="00EB53CF">
      <w:pPr>
        <w:pStyle w:val="ListParagraph"/>
        <w:spacing w:line="360" w:lineRule="auto"/>
        <w:ind w:left="360"/>
        <w:jc w:val="both"/>
      </w:pPr>
      <w:r w:rsidRPr="00FE36C6">
        <w:t>(</w:t>
      </w:r>
      <w:r>
        <w:rPr>
          <w:b/>
        </w:rPr>
        <w:t>upper</w:t>
      </w:r>
      <w:r w:rsidRPr="00FE36C6">
        <w:t>)</w:t>
      </w:r>
    </w:p>
    <w:p w14:paraId="7F09EB7C" w14:textId="006DB73D" w:rsidR="00DB38B7" w:rsidRDefault="00EB53CF" w:rsidP="000413FE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86361B6" wp14:editId="24430559">
            <wp:extent cx="3747487" cy="1478280"/>
            <wp:effectExtent l="19050" t="1905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856" cy="1479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B532A" w14:textId="77777777" w:rsidR="000413FE" w:rsidRPr="000413FE" w:rsidRDefault="000413FE" w:rsidP="000413FE">
      <w:pPr>
        <w:pStyle w:val="ListParagraph"/>
        <w:spacing w:line="360" w:lineRule="auto"/>
        <w:ind w:left="360"/>
        <w:jc w:val="both"/>
      </w:pPr>
    </w:p>
    <w:p w14:paraId="72108802" w14:textId="05B1296F" w:rsidR="00EB53CF" w:rsidRPr="00FE36C6" w:rsidRDefault="00EB53CF" w:rsidP="00EB53CF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t xml:space="preserve">Display </w:t>
      </w:r>
      <w:r w:rsidRPr="00C349B7">
        <w:rPr>
          <w:b/>
          <w:bCs/>
        </w:rPr>
        <w:t>SalesDate</w:t>
      </w:r>
      <w:r>
        <w:t xml:space="preserve">, </w:t>
      </w:r>
      <w:r w:rsidRPr="00C349B7">
        <w:rPr>
          <w:b/>
          <w:bCs/>
        </w:rPr>
        <w:t>CustomerName</w:t>
      </w:r>
      <w:r>
        <w:t xml:space="preserve">, </w:t>
      </w:r>
      <w:r w:rsidRPr="00C349B7">
        <w:rPr>
          <w:b/>
          <w:bCs/>
        </w:rPr>
        <w:t>CustomerAddress</w:t>
      </w:r>
      <w:r>
        <w:t xml:space="preserve">, </w:t>
      </w:r>
      <w:r w:rsidR="00C349B7">
        <w:t xml:space="preserve">and </w:t>
      </w:r>
      <w:r w:rsidRPr="00C349B7">
        <w:rPr>
          <w:b/>
          <w:bCs/>
        </w:rPr>
        <w:t>CustomerPhone</w:t>
      </w:r>
      <w:r>
        <w:t xml:space="preserve"> for every transaction that </w:t>
      </w:r>
      <w:r w:rsidRPr="00C349B7">
        <w:rPr>
          <w:b/>
          <w:bCs/>
        </w:rPr>
        <w:t>occurs in ‘September’</w:t>
      </w:r>
      <w:r w:rsidR="00C349B7">
        <w:rPr>
          <w:b/>
          <w:bCs/>
        </w:rPr>
        <w:t>.</w:t>
      </w:r>
    </w:p>
    <w:p w14:paraId="7F3EB107" w14:textId="68DBC17C" w:rsidR="00EB53CF" w:rsidRDefault="00EB53CF" w:rsidP="00EB53CF">
      <w:pPr>
        <w:pStyle w:val="ListParagraph"/>
        <w:spacing w:line="360" w:lineRule="auto"/>
        <w:ind w:left="360"/>
        <w:jc w:val="both"/>
      </w:pPr>
      <w:r w:rsidRPr="00FE36C6">
        <w:t>(</w:t>
      </w:r>
      <w:r>
        <w:rPr>
          <w:b/>
          <w:bCs/>
        </w:rPr>
        <w:t>join, datename, month</w:t>
      </w:r>
      <w:r w:rsidRPr="00FE36C6">
        <w:t>)</w:t>
      </w:r>
    </w:p>
    <w:p w14:paraId="231A66EF" w14:textId="1A436E8D" w:rsidR="00EB53CF" w:rsidRDefault="00C41A06" w:rsidP="00EB53CF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FEC14D4" wp14:editId="6E474303">
            <wp:extent cx="5200650" cy="647700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47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4CA40" w14:textId="3E1027F4" w:rsidR="00C41A06" w:rsidRDefault="00C41A06" w:rsidP="00EB53CF">
      <w:pPr>
        <w:pStyle w:val="ListParagraph"/>
        <w:spacing w:line="360" w:lineRule="auto"/>
        <w:ind w:left="360"/>
        <w:jc w:val="both"/>
      </w:pPr>
    </w:p>
    <w:p w14:paraId="1461E92D" w14:textId="40A28CE6" w:rsidR="00C41A06" w:rsidRPr="00FE36C6" w:rsidRDefault="00C41A06" w:rsidP="00C41A06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t xml:space="preserve">Display </w:t>
      </w:r>
      <w:r w:rsidR="0025670F" w:rsidRPr="00C349B7">
        <w:rPr>
          <w:b/>
          <w:bCs/>
        </w:rPr>
        <w:t>ClothesId</w:t>
      </w:r>
      <w:r w:rsidR="0025670F">
        <w:t xml:space="preserve"> (obtained from </w:t>
      </w:r>
      <w:r w:rsidR="0025670F" w:rsidRPr="00981F67">
        <w:rPr>
          <w:b/>
          <w:bCs/>
        </w:rPr>
        <w:t>replacing</w:t>
      </w:r>
      <w:r w:rsidR="0025670F">
        <w:t xml:space="preserve"> </w:t>
      </w:r>
      <w:r w:rsidR="00C349B7">
        <w:t>‘</w:t>
      </w:r>
      <w:r w:rsidR="0025670F" w:rsidRPr="00C349B7">
        <w:rPr>
          <w:b/>
          <w:bCs/>
        </w:rPr>
        <w:t>CL</w:t>
      </w:r>
      <w:r w:rsidR="00C349B7" w:rsidRPr="00C349B7">
        <w:rPr>
          <w:b/>
          <w:bCs/>
        </w:rPr>
        <w:t>’</w:t>
      </w:r>
      <w:r w:rsidR="0025670F">
        <w:t xml:space="preserve"> to </w:t>
      </w:r>
      <w:r w:rsidR="00C349B7" w:rsidRPr="00C349B7">
        <w:rPr>
          <w:b/>
          <w:bCs/>
        </w:rPr>
        <w:t>‘</w:t>
      </w:r>
      <w:r w:rsidR="0025670F" w:rsidRPr="00C349B7">
        <w:rPr>
          <w:b/>
          <w:bCs/>
        </w:rPr>
        <w:t>CLOTHES</w:t>
      </w:r>
      <w:r w:rsidR="00C349B7" w:rsidRPr="00C349B7">
        <w:rPr>
          <w:b/>
          <w:bCs/>
        </w:rPr>
        <w:t xml:space="preserve"> ‘</w:t>
      </w:r>
      <w:r w:rsidR="0025670F">
        <w:t xml:space="preserve">), </w:t>
      </w:r>
      <w:r w:rsidR="0025670F" w:rsidRPr="00C349B7">
        <w:rPr>
          <w:b/>
          <w:bCs/>
        </w:rPr>
        <w:t>ClothesName</w:t>
      </w:r>
      <w:r w:rsidR="0025670F">
        <w:t xml:space="preserve">, </w:t>
      </w:r>
      <w:r w:rsidR="0025670F" w:rsidRPr="00C349B7">
        <w:rPr>
          <w:b/>
          <w:bCs/>
        </w:rPr>
        <w:t>ClothesPrice</w:t>
      </w:r>
      <w:r w:rsidR="0025670F">
        <w:t xml:space="preserve"> (obtained from </w:t>
      </w:r>
      <w:r w:rsidR="0025670F" w:rsidRPr="00C349B7">
        <w:rPr>
          <w:b/>
          <w:bCs/>
        </w:rPr>
        <w:t>adding ‘Rp. ’</w:t>
      </w:r>
      <w:r w:rsidR="0025670F">
        <w:t xml:space="preserve"> in </w:t>
      </w:r>
      <w:r w:rsidR="0025670F" w:rsidRPr="00C349B7">
        <w:rPr>
          <w:b/>
          <w:bCs/>
        </w:rPr>
        <w:t>front</w:t>
      </w:r>
      <w:r w:rsidR="0025670F">
        <w:t xml:space="preserve"> of the </w:t>
      </w:r>
      <w:r w:rsidR="0025670F" w:rsidRPr="00C349B7">
        <w:rPr>
          <w:b/>
          <w:bCs/>
        </w:rPr>
        <w:t>ClothesPrice</w:t>
      </w:r>
      <w:r w:rsidR="0025670F">
        <w:t>),</w:t>
      </w:r>
      <w:r w:rsidR="00887A1F">
        <w:t xml:space="preserve"> </w:t>
      </w:r>
      <w:r w:rsidR="00C349B7">
        <w:t xml:space="preserve">and </w:t>
      </w:r>
      <w:r w:rsidR="0025670F" w:rsidRPr="00C349B7">
        <w:rPr>
          <w:b/>
          <w:bCs/>
        </w:rPr>
        <w:t>Quantity</w:t>
      </w:r>
      <w:r w:rsidR="0025670F">
        <w:t xml:space="preserve"> </w:t>
      </w:r>
      <w:r w:rsidR="00C349B7">
        <w:t xml:space="preserve">for every clothes that is </w:t>
      </w:r>
      <w:r w:rsidR="00C349B7" w:rsidRPr="00C349B7">
        <w:rPr>
          <w:b/>
          <w:bCs/>
        </w:rPr>
        <w:t>sold more than 3</w:t>
      </w:r>
      <w:r w:rsidR="00C349B7">
        <w:t xml:space="preserve">. </w:t>
      </w:r>
    </w:p>
    <w:p w14:paraId="0B3B1301" w14:textId="22766B85" w:rsidR="00C41A06" w:rsidRDefault="00C41A06" w:rsidP="00C41A06">
      <w:pPr>
        <w:pStyle w:val="ListParagraph"/>
        <w:spacing w:line="360" w:lineRule="auto"/>
        <w:ind w:left="360"/>
        <w:jc w:val="both"/>
      </w:pPr>
      <w:r w:rsidRPr="00FE36C6">
        <w:t>(</w:t>
      </w:r>
      <w:r w:rsidR="0025670F" w:rsidRPr="0025670F">
        <w:rPr>
          <w:b/>
          <w:bCs/>
        </w:rPr>
        <w:t>replace</w:t>
      </w:r>
      <w:r w:rsidR="0025670F">
        <w:rPr>
          <w:b/>
          <w:bCs/>
        </w:rPr>
        <w:t xml:space="preserve">, concat, </w:t>
      </w:r>
      <w:r>
        <w:rPr>
          <w:b/>
          <w:bCs/>
        </w:rPr>
        <w:t>join,</w:t>
      </w:r>
      <w:r w:rsidR="0025670F">
        <w:rPr>
          <w:b/>
          <w:bCs/>
        </w:rPr>
        <w:t xml:space="preserve"> sum</w:t>
      </w:r>
      <w:r w:rsidRPr="00FE36C6">
        <w:t>)</w:t>
      </w:r>
    </w:p>
    <w:p w14:paraId="7454D4EB" w14:textId="5AACC641" w:rsidR="00C41A06" w:rsidRDefault="00B40092" w:rsidP="00C41A06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ED4998C" wp14:editId="244C7E4E">
            <wp:extent cx="4103816" cy="1066800"/>
            <wp:effectExtent l="19050" t="1905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787" cy="10673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E9CC2" w14:textId="14F9E5EE" w:rsidR="00D97103" w:rsidRDefault="00D97103" w:rsidP="00C41A06">
      <w:pPr>
        <w:pStyle w:val="ListParagraph"/>
        <w:spacing w:line="360" w:lineRule="auto"/>
        <w:ind w:left="360"/>
        <w:jc w:val="both"/>
      </w:pPr>
    </w:p>
    <w:p w14:paraId="6B93427A" w14:textId="77777777" w:rsidR="000413FE" w:rsidRDefault="000413FE">
      <w:r>
        <w:br w:type="page"/>
      </w:r>
    </w:p>
    <w:p w14:paraId="3E13CFB3" w14:textId="6E772354" w:rsidR="00D97103" w:rsidRPr="00E8798F" w:rsidRDefault="00D97103" w:rsidP="00D97103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E8798F">
        <w:lastRenderedPageBreak/>
        <w:t xml:space="preserve">Display </w:t>
      </w:r>
      <w:r w:rsidR="0041023E" w:rsidRPr="00C349B7">
        <w:rPr>
          <w:b/>
          <w:bCs/>
        </w:rPr>
        <w:t>CustomerId</w:t>
      </w:r>
      <w:r w:rsidR="0041023E" w:rsidRPr="00E8798F">
        <w:t xml:space="preserve">, </w:t>
      </w:r>
      <w:r w:rsidR="0041023E" w:rsidRPr="00C349B7">
        <w:rPr>
          <w:b/>
          <w:bCs/>
        </w:rPr>
        <w:t>CustomerName</w:t>
      </w:r>
      <w:r w:rsidR="0041023E" w:rsidRPr="00E8798F">
        <w:t xml:space="preserve">, </w:t>
      </w:r>
      <w:r w:rsidR="0041023E" w:rsidRPr="00C349B7">
        <w:rPr>
          <w:b/>
          <w:bCs/>
        </w:rPr>
        <w:t>Average Quantity</w:t>
      </w:r>
      <w:r w:rsidRPr="00E8798F">
        <w:t xml:space="preserve"> (obtained </w:t>
      </w:r>
      <w:r w:rsidR="0041023E" w:rsidRPr="00E8798F">
        <w:t>from</w:t>
      </w:r>
      <w:r w:rsidR="005C3782" w:rsidRPr="00E8798F">
        <w:t xml:space="preserve"> </w:t>
      </w:r>
      <w:r w:rsidR="001B3D73">
        <w:t xml:space="preserve">the </w:t>
      </w:r>
      <w:r w:rsidR="005C3782" w:rsidRPr="001B3D73">
        <w:rPr>
          <w:b/>
          <w:bCs/>
        </w:rPr>
        <w:t>average</w:t>
      </w:r>
      <w:r w:rsidR="005C3782" w:rsidRPr="00E8798F">
        <w:t xml:space="preserve"> </w:t>
      </w:r>
      <w:r w:rsidR="00C349B7" w:rsidRPr="001B3D73">
        <w:rPr>
          <w:b/>
          <w:bCs/>
        </w:rPr>
        <w:t>clothes’ quantity</w:t>
      </w:r>
      <w:r w:rsidR="00C349B7">
        <w:t xml:space="preserve"> </w:t>
      </w:r>
      <w:r w:rsidR="001B3D73">
        <w:t xml:space="preserve">the customer </w:t>
      </w:r>
      <w:r w:rsidR="00C349B7">
        <w:t>bought</w:t>
      </w:r>
      <w:r w:rsidRPr="00E8798F">
        <w:t>),</w:t>
      </w:r>
      <w:r w:rsidR="003467E2" w:rsidRPr="00E8798F">
        <w:t xml:space="preserve"> </w:t>
      </w:r>
      <w:r w:rsidR="001B3D73">
        <w:t xml:space="preserve">and </w:t>
      </w:r>
      <w:r w:rsidR="003467E2" w:rsidRPr="001B3D73">
        <w:rPr>
          <w:b/>
          <w:bCs/>
        </w:rPr>
        <w:t>Total Transaction</w:t>
      </w:r>
      <w:r w:rsidR="003467E2" w:rsidRPr="00E8798F">
        <w:t xml:space="preserve"> (obtained from </w:t>
      </w:r>
      <w:r w:rsidR="00E349BE" w:rsidRPr="00E8798F">
        <w:t xml:space="preserve">the </w:t>
      </w:r>
      <w:r w:rsidR="001B3D73" w:rsidRPr="001B3D73">
        <w:rPr>
          <w:b/>
          <w:bCs/>
        </w:rPr>
        <w:t>number of transactions</w:t>
      </w:r>
      <w:r w:rsidR="001B3D73">
        <w:t xml:space="preserve"> </w:t>
      </w:r>
      <w:r w:rsidR="001B3D73" w:rsidRPr="001B3D73">
        <w:rPr>
          <w:b/>
          <w:bCs/>
        </w:rPr>
        <w:t>made</w:t>
      </w:r>
      <w:r w:rsidR="001B3D73">
        <w:t xml:space="preserve"> by the customer</w:t>
      </w:r>
      <w:r w:rsidR="003467E2" w:rsidRPr="00E8798F">
        <w:t xml:space="preserve">) </w:t>
      </w:r>
      <w:r w:rsidRPr="00E8798F">
        <w:t xml:space="preserve">for </w:t>
      </w:r>
      <w:r w:rsidR="002461D6" w:rsidRPr="00E8798F">
        <w:t>every customer</w:t>
      </w:r>
      <w:r w:rsidR="001B3D73">
        <w:t xml:space="preserve"> whose</w:t>
      </w:r>
      <w:r w:rsidR="008039B4" w:rsidRPr="00E8798F">
        <w:t xml:space="preserve"> </w:t>
      </w:r>
      <w:r w:rsidR="008039B4" w:rsidRPr="001B3D73">
        <w:rPr>
          <w:b/>
          <w:bCs/>
        </w:rPr>
        <w:t>home address</w:t>
      </w:r>
      <w:r w:rsidR="00882DB7" w:rsidRPr="00E8798F">
        <w:t xml:space="preserve"> </w:t>
      </w:r>
      <w:r w:rsidR="008039B4" w:rsidRPr="001B3D73">
        <w:rPr>
          <w:b/>
          <w:bCs/>
        </w:rPr>
        <w:t>ends with ‘Street’</w:t>
      </w:r>
      <w:r w:rsidR="008039B4" w:rsidRPr="00E8798F">
        <w:t xml:space="preserve"> </w:t>
      </w:r>
      <w:r w:rsidR="002461D6" w:rsidRPr="00E8798F">
        <w:t xml:space="preserve">and has </w:t>
      </w:r>
      <w:r w:rsidR="002461D6" w:rsidRPr="001B3D73">
        <w:rPr>
          <w:b/>
          <w:bCs/>
        </w:rPr>
        <w:t>age more than 20</w:t>
      </w:r>
      <w:r w:rsidR="002461D6" w:rsidRPr="00E8798F">
        <w:t xml:space="preserve"> </w:t>
      </w:r>
      <w:r w:rsidR="00D962E0" w:rsidRPr="001B3D73">
        <w:rPr>
          <w:b/>
          <w:bCs/>
        </w:rPr>
        <w:t>at the time they do the transaction</w:t>
      </w:r>
      <w:r w:rsidR="00882DB7" w:rsidRPr="00E8798F">
        <w:t xml:space="preserve">. Then, </w:t>
      </w:r>
      <w:r w:rsidR="00882DB7" w:rsidRPr="001B3D73">
        <w:rPr>
          <w:b/>
          <w:bCs/>
        </w:rPr>
        <w:t>combine</w:t>
      </w:r>
      <w:r w:rsidR="00882DB7" w:rsidRPr="00E8798F">
        <w:t xml:space="preserve"> it with </w:t>
      </w:r>
      <w:r w:rsidR="00882DB7" w:rsidRPr="001B3D73">
        <w:rPr>
          <w:b/>
          <w:bCs/>
        </w:rPr>
        <w:t>CustomerId</w:t>
      </w:r>
      <w:r w:rsidR="00882DB7" w:rsidRPr="00E8798F">
        <w:t xml:space="preserve">, </w:t>
      </w:r>
      <w:r w:rsidR="00882DB7" w:rsidRPr="001B3D73">
        <w:rPr>
          <w:b/>
          <w:bCs/>
        </w:rPr>
        <w:t>CustomerName</w:t>
      </w:r>
      <w:r w:rsidR="00882DB7" w:rsidRPr="00E8798F">
        <w:t xml:space="preserve">, </w:t>
      </w:r>
      <w:r w:rsidR="00882DB7" w:rsidRPr="001B3D73">
        <w:rPr>
          <w:b/>
          <w:bCs/>
        </w:rPr>
        <w:t>Average Quantity</w:t>
      </w:r>
      <w:r w:rsidR="00882DB7" w:rsidRPr="00E8798F">
        <w:t xml:space="preserve"> (obtained from </w:t>
      </w:r>
      <w:r w:rsidR="001B3D73">
        <w:t xml:space="preserve">the </w:t>
      </w:r>
      <w:r w:rsidR="001B3D73" w:rsidRPr="001B3D73">
        <w:rPr>
          <w:b/>
          <w:bCs/>
        </w:rPr>
        <w:t>average clothes’ quantity</w:t>
      </w:r>
      <w:r w:rsidR="001B3D73">
        <w:t xml:space="preserve"> the customer bought</w:t>
      </w:r>
      <w:r w:rsidR="00882DB7" w:rsidRPr="00E8798F">
        <w:t xml:space="preserve">), </w:t>
      </w:r>
      <w:r w:rsidR="00A32C66">
        <w:t xml:space="preserve">and </w:t>
      </w:r>
      <w:r w:rsidR="00882DB7" w:rsidRPr="00A32C66">
        <w:rPr>
          <w:b/>
          <w:bCs/>
        </w:rPr>
        <w:t>Total Transaction</w:t>
      </w:r>
      <w:r w:rsidR="00882DB7" w:rsidRPr="00E8798F">
        <w:t xml:space="preserve"> (obtained from </w:t>
      </w:r>
      <w:r w:rsidR="00E349BE" w:rsidRPr="00E8798F">
        <w:t xml:space="preserve">the </w:t>
      </w:r>
      <w:r w:rsidR="00A32C66" w:rsidRPr="00A32C66">
        <w:rPr>
          <w:b/>
          <w:bCs/>
        </w:rPr>
        <w:t>number of transactions made</w:t>
      </w:r>
      <w:r w:rsidR="00A32C66">
        <w:t xml:space="preserve"> by the customer</w:t>
      </w:r>
      <w:r w:rsidR="00882DB7" w:rsidRPr="00E8798F">
        <w:t>) for every customer</w:t>
      </w:r>
      <w:r w:rsidR="00A32C66">
        <w:t xml:space="preserve"> whose</w:t>
      </w:r>
      <w:r w:rsidR="008039B4" w:rsidRPr="00E8798F">
        <w:t xml:space="preserve"> </w:t>
      </w:r>
      <w:r w:rsidR="008039B4" w:rsidRPr="00A32C66">
        <w:rPr>
          <w:b/>
          <w:bCs/>
        </w:rPr>
        <w:t>home address ends with ‘Hill’</w:t>
      </w:r>
      <w:r w:rsidR="008039B4" w:rsidRPr="00E8798F">
        <w:t xml:space="preserve"> </w:t>
      </w:r>
      <w:r w:rsidR="00882DB7" w:rsidRPr="00E8798F">
        <w:t xml:space="preserve">and has </w:t>
      </w:r>
      <w:r w:rsidR="00882DB7" w:rsidRPr="00A32C66">
        <w:rPr>
          <w:b/>
          <w:bCs/>
        </w:rPr>
        <w:t>age more than 20</w:t>
      </w:r>
      <w:r w:rsidR="00882DB7" w:rsidRPr="00E8798F">
        <w:t xml:space="preserve"> </w:t>
      </w:r>
      <w:r w:rsidR="00D962E0" w:rsidRPr="00A32C66">
        <w:rPr>
          <w:b/>
          <w:bCs/>
        </w:rPr>
        <w:t>at the time they do the transaction</w:t>
      </w:r>
      <w:r w:rsidR="00A32C66">
        <w:rPr>
          <w:b/>
          <w:bCs/>
        </w:rPr>
        <w:t>.</w:t>
      </w:r>
    </w:p>
    <w:p w14:paraId="29B40281" w14:textId="1EDD78A4" w:rsidR="00D97103" w:rsidRDefault="00D97103" w:rsidP="00F375E5">
      <w:pPr>
        <w:pStyle w:val="ListParagraph"/>
        <w:spacing w:line="360" w:lineRule="auto"/>
        <w:ind w:left="360"/>
        <w:jc w:val="both"/>
      </w:pPr>
      <w:r w:rsidRPr="00E8798F">
        <w:t>(</w:t>
      </w:r>
      <w:r w:rsidR="003467E2" w:rsidRPr="00E8798F">
        <w:rPr>
          <w:b/>
          <w:bCs/>
        </w:rPr>
        <w:t>avg</w:t>
      </w:r>
      <w:r w:rsidRPr="00E8798F">
        <w:rPr>
          <w:b/>
          <w:bCs/>
        </w:rPr>
        <w:t xml:space="preserve">, </w:t>
      </w:r>
      <w:r w:rsidR="003467E2" w:rsidRPr="00E8798F">
        <w:rPr>
          <w:b/>
          <w:bCs/>
        </w:rPr>
        <w:t>count</w:t>
      </w:r>
      <w:r w:rsidRPr="00E8798F">
        <w:rPr>
          <w:b/>
          <w:bCs/>
        </w:rPr>
        <w:t xml:space="preserve">, </w:t>
      </w:r>
      <w:r w:rsidR="003467E2" w:rsidRPr="00E8798F">
        <w:rPr>
          <w:b/>
          <w:bCs/>
        </w:rPr>
        <w:t>like</w:t>
      </w:r>
      <w:r w:rsidRPr="00E8798F">
        <w:rPr>
          <w:b/>
          <w:bCs/>
        </w:rPr>
        <w:t xml:space="preserve">, </w:t>
      </w:r>
      <w:r w:rsidR="003467E2" w:rsidRPr="00E8798F">
        <w:rPr>
          <w:b/>
          <w:bCs/>
        </w:rPr>
        <w:t>datediff, year, union</w:t>
      </w:r>
      <w:r w:rsidRPr="00E8798F">
        <w:t>)</w:t>
      </w:r>
    </w:p>
    <w:p w14:paraId="7DF52F61" w14:textId="470AAB8A" w:rsidR="003317D7" w:rsidRDefault="001E05EC" w:rsidP="00F375E5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7F63B667" wp14:editId="5CF8452D">
            <wp:extent cx="4730750" cy="814384"/>
            <wp:effectExtent l="19050" t="19050" r="0" b="508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780" cy="8204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72928" w14:textId="4D52858C" w:rsidR="00402857" w:rsidRDefault="00402857" w:rsidP="00D97103">
      <w:pPr>
        <w:pStyle w:val="ListParagraph"/>
        <w:spacing w:line="360" w:lineRule="auto"/>
        <w:ind w:left="360"/>
        <w:jc w:val="both"/>
      </w:pPr>
    </w:p>
    <w:p w14:paraId="5F1413A3" w14:textId="68A3581B" w:rsidR="00402857" w:rsidRDefault="00402857" w:rsidP="00402857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t xml:space="preserve">Display </w:t>
      </w:r>
      <w:r w:rsidRPr="0072109C">
        <w:rPr>
          <w:b/>
          <w:bCs/>
        </w:rPr>
        <w:t>ClothesName</w:t>
      </w:r>
      <w:r>
        <w:t xml:space="preserve">, </w:t>
      </w:r>
      <w:r w:rsidRPr="0072109C">
        <w:rPr>
          <w:b/>
          <w:bCs/>
        </w:rPr>
        <w:t>ClothesTypeName</w:t>
      </w:r>
      <w:r>
        <w:t xml:space="preserve">, </w:t>
      </w:r>
      <w:r w:rsidRPr="0072109C">
        <w:rPr>
          <w:b/>
          <w:bCs/>
        </w:rPr>
        <w:t>ClothesPrice</w:t>
      </w:r>
      <w:r>
        <w:t xml:space="preserve">, </w:t>
      </w:r>
      <w:r w:rsidR="0072109C">
        <w:t xml:space="preserve">and </w:t>
      </w:r>
      <w:r w:rsidRPr="0072109C">
        <w:rPr>
          <w:b/>
          <w:bCs/>
        </w:rPr>
        <w:t>Sold in Month</w:t>
      </w:r>
      <w:r w:rsidRPr="00325B7E">
        <w:t xml:space="preserve"> (obtained from </w:t>
      </w:r>
      <w:r w:rsidR="005A01D5">
        <w:t>the</w:t>
      </w:r>
      <w:r w:rsidR="0072109C">
        <w:t xml:space="preserve"> </w:t>
      </w:r>
      <w:r w:rsidR="0072109C" w:rsidRPr="00551C06">
        <w:rPr>
          <w:b/>
          <w:bCs/>
        </w:rPr>
        <w:t xml:space="preserve">name </w:t>
      </w:r>
      <w:r w:rsidR="0072109C" w:rsidRPr="00551C06">
        <w:t>of</w:t>
      </w:r>
      <w:r w:rsidR="005A01D5" w:rsidRPr="00551C06">
        <w:rPr>
          <w:b/>
          <w:bCs/>
        </w:rPr>
        <w:t xml:space="preserve"> </w:t>
      </w:r>
      <w:r w:rsidR="00551C06" w:rsidRPr="00551C06">
        <w:t>the</w:t>
      </w:r>
      <w:r w:rsidR="00551C06">
        <w:rPr>
          <w:b/>
          <w:bCs/>
        </w:rPr>
        <w:t xml:space="preserve"> </w:t>
      </w:r>
      <w:r w:rsidR="00551C06" w:rsidRPr="00551C06">
        <w:rPr>
          <w:b/>
          <w:bCs/>
        </w:rPr>
        <w:t>sales’ month</w:t>
      </w:r>
      <w:r w:rsidR="005A01D5">
        <w:t xml:space="preserve">) </w:t>
      </w:r>
      <w:r>
        <w:t xml:space="preserve">for every clothes </w:t>
      </w:r>
      <w:r w:rsidR="00551C06">
        <w:t xml:space="preserve">which </w:t>
      </w:r>
      <w:r w:rsidR="00551C06" w:rsidRPr="00551C06">
        <w:rPr>
          <w:b/>
          <w:bCs/>
        </w:rPr>
        <w:t>type</w:t>
      </w:r>
      <w:r w:rsidR="00551C06">
        <w:t xml:space="preserve"> is either </w:t>
      </w:r>
      <w:r w:rsidR="00551C06" w:rsidRPr="00551C06">
        <w:rPr>
          <w:b/>
          <w:bCs/>
        </w:rPr>
        <w:t>Dress</w:t>
      </w:r>
      <w:r w:rsidR="00551C06">
        <w:t xml:space="preserve"> or </w:t>
      </w:r>
      <w:r w:rsidR="00551C06" w:rsidRPr="00551C06">
        <w:rPr>
          <w:b/>
          <w:bCs/>
        </w:rPr>
        <w:t>Blouse</w:t>
      </w:r>
      <w:r w:rsidR="00551C06">
        <w:t xml:space="preserve">, and its </w:t>
      </w:r>
      <w:r w:rsidR="00551C06" w:rsidRPr="00551C06">
        <w:rPr>
          <w:b/>
          <w:bCs/>
        </w:rPr>
        <w:t>price</w:t>
      </w:r>
      <w:r w:rsidR="00551C06">
        <w:t xml:space="preserve"> is </w:t>
      </w:r>
      <w:r w:rsidR="00551C06" w:rsidRPr="00551C06">
        <w:rPr>
          <w:b/>
          <w:bCs/>
        </w:rPr>
        <w:t>more than 300000</w:t>
      </w:r>
      <w:r w:rsidR="00551C06">
        <w:rPr>
          <w:b/>
          <w:bCs/>
        </w:rPr>
        <w:t>.</w:t>
      </w:r>
    </w:p>
    <w:p w14:paraId="6C996DF0" w14:textId="4E38594D" w:rsidR="00402857" w:rsidRPr="00402857" w:rsidRDefault="00402857" w:rsidP="00402857">
      <w:pPr>
        <w:pStyle w:val="ListParagraph"/>
        <w:spacing w:line="360" w:lineRule="auto"/>
        <w:ind w:left="360"/>
        <w:jc w:val="both"/>
        <w:rPr>
          <w:b/>
          <w:bCs/>
        </w:rPr>
      </w:pPr>
      <w:r>
        <w:t>(</w:t>
      </w:r>
      <w:r>
        <w:rPr>
          <w:b/>
          <w:bCs/>
        </w:rPr>
        <w:t>distinct, datename, month, in</w:t>
      </w:r>
      <w:r w:rsidRPr="00402857">
        <w:t>)</w:t>
      </w:r>
    </w:p>
    <w:p w14:paraId="71DA3787" w14:textId="3C60BC9C" w:rsidR="00402857" w:rsidRDefault="00402857" w:rsidP="000413FE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748EC89" wp14:editId="58E7BE9F">
            <wp:extent cx="4705350" cy="853754"/>
            <wp:effectExtent l="19050" t="19050" r="0" b="3810"/>
            <wp:docPr id="9" name="Picture 9" descr="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, table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735" cy="855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0854F" w14:textId="77777777" w:rsidR="000413FE" w:rsidRDefault="000413FE" w:rsidP="000413FE">
      <w:pPr>
        <w:pStyle w:val="ListParagraph"/>
        <w:spacing w:line="360" w:lineRule="auto"/>
        <w:ind w:left="360"/>
        <w:jc w:val="both"/>
      </w:pPr>
    </w:p>
    <w:p w14:paraId="741D77F9" w14:textId="5E56F0B1" w:rsidR="00F0251B" w:rsidRPr="00E42DCE" w:rsidRDefault="00F0251B" w:rsidP="00F0251B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E42DCE">
        <w:t xml:space="preserve">Display </w:t>
      </w:r>
      <w:r w:rsidR="003B1343" w:rsidRPr="00CE1456">
        <w:rPr>
          <w:b/>
          <w:bCs/>
        </w:rPr>
        <w:t>StaffId</w:t>
      </w:r>
      <w:r w:rsidR="003B1343" w:rsidRPr="00E42DCE">
        <w:t xml:space="preserve">, </w:t>
      </w:r>
      <w:r w:rsidR="003B1343" w:rsidRPr="00CE1456">
        <w:rPr>
          <w:b/>
          <w:bCs/>
        </w:rPr>
        <w:t>StaffName</w:t>
      </w:r>
      <w:r w:rsidR="003B1343" w:rsidRPr="00E42DCE">
        <w:t xml:space="preserve"> (obtained from </w:t>
      </w:r>
      <w:r w:rsidR="00CE1456">
        <w:t xml:space="preserve">the </w:t>
      </w:r>
      <w:r w:rsidR="003B1343" w:rsidRPr="00CE1456">
        <w:rPr>
          <w:b/>
          <w:bCs/>
        </w:rPr>
        <w:t>Staff’s last name</w:t>
      </w:r>
      <w:r w:rsidR="003B1343" w:rsidRPr="00E42DCE">
        <w:t xml:space="preserve">), </w:t>
      </w:r>
      <w:r w:rsidR="003B1343" w:rsidRPr="00CE1456">
        <w:rPr>
          <w:b/>
          <w:bCs/>
        </w:rPr>
        <w:t>StaffSalary</w:t>
      </w:r>
      <w:r w:rsidR="003B1343" w:rsidRPr="00E42DCE">
        <w:t xml:space="preserve">, </w:t>
      </w:r>
      <w:r w:rsidR="003B1343" w:rsidRPr="00CE1456">
        <w:rPr>
          <w:b/>
          <w:bCs/>
        </w:rPr>
        <w:t>SalesId</w:t>
      </w:r>
      <w:r w:rsidR="003B1343" w:rsidRPr="00E42DCE">
        <w:t xml:space="preserve">, </w:t>
      </w:r>
      <w:r w:rsidR="003B1343" w:rsidRPr="00CE1456">
        <w:rPr>
          <w:b/>
          <w:bCs/>
        </w:rPr>
        <w:t>SalesDate</w:t>
      </w:r>
      <w:r w:rsidR="003B1343" w:rsidRPr="00E42DCE">
        <w:t>,</w:t>
      </w:r>
      <w:r w:rsidR="00CE1456">
        <w:t xml:space="preserve"> and</w:t>
      </w:r>
      <w:r w:rsidR="003B1343" w:rsidRPr="00E42DCE">
        <w:t xml:space="preserve"> </w:t>
      </w:r>
      <w:r w:rsidR="003B1343" w:rsidRPr="00CE1456">
        <w:rPr>
          <w:b/>
          <w:bCs/>
        </w:rPr>
        <w:t>Quantity</w:t>
      </w:r>
      <w:r w:rsidR="003B1343" w:rsidRPr="00E42DCE">
        <w:t xml:space="preserve"> for every staff </w:t>
      </w:r>
      <w:r w:rsidR="00723D66" w:rsidRPr="00723D66">
        <w:t xml:space="preserve">that </w:t>
      </w:r>
      <w:r w:rsidR="00DB07BD">
        <w:t xml:space="preserve">has </w:t>
      </w:r>
      <w:r w:rsidR="00723D66" w:rsidRPr="00723D66">
        <w:t xml:space="preserve">sell clothes </w:t>
      </w:r>
      <w:r w:rsidR="00723D66" w:rsidRPr="00DB07BD">
        <w:rPr>
          <w:b/>
          <w:bCs/>
        </w:rPr>
        <w:t>more than</w:t>
      </w:r>
      <w:r w:rsidR="00723D66" w:rsidRPr="00723D66">
        <w:t xml:space="preserve"> the </w:t>
      </w:r>
      <w:r w:rsidR="00723D66" w:rsidRPr="00DB07BD">
        <w:rPr>
          <w:b/>
          <w:bCs/>
        </w:rPr>
        <w:t>average quantity</w:t>
      </w:r>
      <w:r w:rsidR="00DB07BD" w:rsidRPr="00DB07BD">
        <w:rPr>
          <w:b/>
          <w:bCs/>
        </w:rPr>
        <w:t xml:space="preserve"> of any clothes sold</w:t>
      </w:r>
      <w:r w:rsidR="00DB07BD">
        <w:t xml:space="preserve"> in a single transaction</w:t>
      </w:r>
      <w:r w:rsidR="00723D66">
        <w:t xml:space="preserve"> </w:t>
      </w:r>
      <w:r w:rsidR="003B1343" w:rsidRPr="00E42DCE">
        <w:t xml:space="preserve">and has </w:t>
      </w:r>
      <w:r w:rsidR="003B1343" w:rsidRPr="00DB07BD">
        <w:rPr>
          <w:b/>
          <w:bCs/>
        </w:rPr>
        <w:t>salary</w:t>
      </w:r>
      <w:r w:rsidR="003B1343" w:rsidRPr="00E42DCE">
        <w:t xml:space="preserve"> </w:t>
      </w:r>
      <w:r w:rsidR="003B1343" w:rsidRPr="00DB07BD">
        <w:rPr>
          <w:b/>
          <w:bCs/>
        </w:rPr>
        <w:t>less than 5000000</w:t>
      </w:r>
      <w:r w:rsidR="00DB07BD">
        <w:rPr>
          <w:b/>
          <w:bCs/>
        </w:rPr>
        <w:t>.</w:t>
      </w:r>
    </w:p>
    <w:p w14:paraId="2990799A" w14:textId="7E8FBF81" w:rsidR="00F0251B" w:rsidRDefault="00F0251B" w:rsidP="00F0251B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  <w:bCs/>
        </w:rPr>
        <w:t>substring, charindex, len, alias subquery, avg</w:t>
      </w:r>
      <w:r w:rsidRPr="00402857">
        <w:t>)</w:t>
      </w:r>
    </w:p>
    <w:p w14:paraId="205E9980" w14:textId="2D6F77C4" w:rsidR="00464919" w:rsidRDefault="00464919" w:rsidP="00F0251B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AADD90B" wp14:editId="25579EAF">
            <wp:extent cx="4710430" cy="834040"/>
            <wp:effectExtent l="19050" t="19050" r="0" b="444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707" cy="8392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26C07" w14:textId="020133F1" w:rsidR="00464919" w:rsidRDefault="00464919" w:rsidP="00F0251B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782C1318" w14:textId="707D40D7" w:rsidR="00464919" w:rsidRDefault="00464919" w:rsidP="00464919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lastRenderedPageBreak/>
        <w:t xml:space="preserve">Create a </w:t>
      </w:r>
      <w:r w:rsidRPr="00DB07BD">
        <w:rPr>
          <w:b/>
          <w:bCs/>
        </w:rPr>
        <w:t>view</w:t>
      </w:r>
      <w:r>
        <w:t xml:space="preserve"> named </w:t>
      </w:r>
      <w:r w:rsidR="00DB07BD">
        <w:t>‘</w:t>
      </w:r>
      <w:r w:rsidRPr="00DB07BD">
        <w:rPr>
          <w:b/>
          <w:bCs/>
        </w:rPr>
        <w:t>Female Staffs</w:t>
      </w:r>
      <w:r w:rsidR="00DB07BD">
        <w:t>’</w:t>
      </w:r>
      <w:r>
        <w:t xml:space="preserve"> to display </w:t>
      </w:r>
      <w:r w:rsidRPr="00DB07BD">
        <w:rPr>
          <w:b/>
          <w:bCs/>
        </w:rPr>
        <w:t>StaffName</w:t>
      </w:r>
      <w:r>
        <w:t xml:space="preserve"> (obtained from </w:t>
      </w:r>
      <w:r w:rsidRPr="00DB07BD">
        <w:rPr>
          <w:b/>
          <w:bCs/>
        </w:rPr>
        <w:t>adding</w:t>
      </w:r>
      <w:r>
        <w:t xml:space="preserve"> </w:t>
      </w:r>
      <w:r w:rsidRPr="00DB07BD">
        <w:rPr>
          <w:b/>
          <w:bCs/>
        </w:rPr>
        <w:t>‘Ms. ’</w:t>
      </w:r>
      <w:r>
        <w:t xml:space="preserve"> and </w:t>
      </w:r>
      <w:r w:rsidRPr="00705801">
        <w:rPr>
          <w:b/>
          <w:bCs/>
        </w:rPr>
        <w:t>Staff’s first name</w:t>
      </w:r>
      <w:r>
        <w:t xml:space="preserve">), </w:t>
      </w:r>
      <w:r w:rsidRPr="00705801">
        <w:rPr>
          <w:b/>
          <w:bCs/>
        </w:rPr>
        <w:t>StaffAddress</w:t>
      </w:r>
      <w:r>
        <w:t xml:space="preserve">, </w:t>
      </w:r>
      <w:r w:rsidRPr="00705801">
        <w:rPr>
          <w:b/>
          <w:bCs/>
        </w:rPr>
        <w:t>StaffPhone</w:t>
      </w:r>
      <w:r>
        <w:t xml:space="preserve">, </w:t>
      </w:r>
      <w:r w:rsidRPr="00705801">
        <w:rPr>
          <w:b/>
          <w:bCs/>
        </w:rPr>
        <w:t>StaffDOB</w:t>
      </w:r>
      <w:r>
        <w:t xml:space="preserve">, and </w:t>
      </w:r>
      <w:r w:rsidRPr="00705801">
        <w:rPr>
          <w:b/>
          <w:bCs/>
        </w:rPr>
        <w:t>StaffGender</w:t>
      </w:r>
      <w:r>
        <w:t xml:space="preserve"> for every </w:t>
      </w:r>
      <w:r w:rsidRPr="00705801">
        <w:rPr>
          <w:b/>
          <w:bCs/>
        </w:rPr>
        <w:t>female staff</w:t>
      </w:r>
      <w:r w:rsidR="00705801">
        <w:rPr>
          <w:b/>
          <w:bCs/>
        </w:rPr>
        <w:t>.</w:t>
      </w:r>
    </w:p>
    <w:p w14:paraId="4DE568D8" w14:textId="5A74051D" w:rsidR="00464919" w:rsidRDefault="00464919" w:rsidP="00464919">
      <w:pPr>
        <w:pStyle w:val="ListParagraph"/>
        <w:spacing w:line="360" w:lineRule="auto"/>
        <w:ind w:left="360"/>
        <w:jc w:val="both"/>
      </w:pPr>
      <w:r>
        <w:t>(</w:t>
      </w:r>
      <w:r w:rsidR="00D237E1">
        <w:rPr>
          <w:b/>
          <w:bCs/>
        </w:rPr>
        <w:t>create view, left, charindex</w:t>
      </w:r>
      <w:r w:rsidRPr="00402857">
        <w:t>)</w:t>
      </w:r>
    </w:p>
    <w:p w14:paraId="2FF508FF" w14:textId="4F38914B" w:rsidR="00644D6F" w:rsidRDefault="00644D6F" w:rsidP="00464919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82AD70B" wp14:editId="69B25C58">
            <wp:extent cx="4699000" cy="868120"/>
            <wp:effectExtent l="19050" t="19050" r="6350" b="825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9267" cy="8718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253FC" w14:textId="77777777" w:rsidR="00464919" w:rsidRPr="00402857" w:rsidRDefault="00464919" w:rsidP="00F0251B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36235BB2" w14:textId="123EA238" w:rsidR="00B850F1" w:rsidRPr="0048414A" w:rsidRDefault="00B850F1" w:rsidP="00B850F1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48414A">
        <w:t xml:space="preserve">Create a </w:t>
      </w:r>
      <w:r w:rsidRPr="00705801">
        <w:rPr>
          <w:b/>
          <w:bCs/>
        </w:rPr>
        <w:t>view</w:t>
      </w:r>
      <w:r w:rsidRPr="0048414A">
        <w:t xml:space="preserve"> named </w:t>
      </w:r>
      <w:r w:rsidR="00705801" w:rsidRPr="00705801">
        <w:rPr>
          <w:b/>
          <w:bCs/>
        </w:rPr>
        <w:t>‘</w:t>
      </w:r>
      <w:r w:rsidR="008B1253" w:rsidRPr="00705801">
        <w:rPr>
          <w:b/>
          <w:bCs/>
        </w:rPr>
        <w:t>Customer that get discount</w:t>
      </w:r>
      <w:r w:rsidR="00705801" w:rsidRPr="00705801">
        <w:rPr>
          <w:b/>
          <w:bCs/>
        </w:rPr>
        <w:t>’</w:t>
      </w:r>
      <w:r w:rsidRPr="0048414A">
        <w:t xml:space="preserve"> to display </w:t>
      </w:r>
      <w:r w:rsidR="0048414A" w:rsidRPr="00705801">
        <w:rPr>
          <w:b/>
          <w:bCs/>
        </w:rPr>
        <w:t>CustomerName</w:t>
      </w:r>
      <w:r w:rsidR="0048414A">
        <w:t xml:space="preserve">, </w:t>
      </w:r>
      <w:r w:rsidR="0048414A" w:rsidRPr="00705801">
        <w:rPr>
          <w:b/>
          <w:bCs/>
        </w:rPr>
        <w:t>CustomerAddress</w:t>
      </w:r>
      <w:r w:rsidR="0048414A">
        <w:t xml:space="preserve">, </w:t>
      </w:r>
      <w:r w:rsidR="0048414A" w:rsidRPr="00705801">
        <w:rPr>
          <w:b/>
          <w:bCs/>
        </w:rPr>
        <w:t>CustomerPhone</w:t>
      </w:r>
      <w:r w:rsidR="0048414A">
        <w:t xml:space="preserve">, </w:t>
      </w:r>
      <w:r w:rsidR="0048414A" w:rsidRPr="00705801">
        <w:rPr>
          <w:b/>
          <w:bCs/>
        </w:rPr>
        <w:t>CustomerDOB</w:t>
      </w:r>
      <w:r w:rsidR="0048414A">
        <w:t xml:space="preserve">, </w:t>
      </w:r>
      <w:r w:rsidR="00705801">
        <w:t xml:space="preserve">and </w:t>
      </w:r>
      <w:r w:rsidR="0048414A" w:rsidRPr="00705801">
        <w:rPr>
          <w:b/>
          <w:bCs/>
        </w:rPr>
        <w:t>Total Transaction</w:t>
      </w:r>
      <w:r w:rsidR="0048414A">
        <w:t xml:space="preserve"> </w:t>
      </w:r>
      <w:r w:rsidRPr="0048414A">
        <w:t xml:space="preserve">(obtained from </w:t>
      </w:r>
      <w:r w:rsidR="0048414A">
        <w:t xml:space="preserve">the </w:t>
      </w:r>
      <w:r w:rsidR="00705801" w:rsidRPr="00705801">
        <w:rPr>
          <w:b/>
          <w:bCs/>
        </w:rPr>
        <w:t>calculation</w:t>
      </w:r>
      <w:r w:rsidR="00705801">
        <w:t xml:space="preserve"> </w:t>
      </w:r>
      <w:r w:rsidR="00705801" w:rsidRPr="00705801">
        <w:rPr>
          <w:b/>
          <w:bCs/>
        </w:rPr>
        <w:t xml:space="preserve">of </w:t>
      </w:r>
      <w:r w:rsidR="0048414A" w:rsidRPr="00705801">
        <w:rPr>
          <w:b/>
          <w:bCs/>
        </w:rPr>
        <w:t>clothes price and quantity</w:t>
      </w:r>
      <w:r w:rsidR="0048414A">
        <w:t xml:space="preserve"> that has been bought) </w:t>
      </w:r>
      <w:r w:rsidRPr="0048414A">
        <w:t xml:space="preserve">for </w:t>
      </w:r>
      <w:r w:rsidR="0048414A">
        <w:t xml:space="preserve">every transaction that </w:t>
      </w:r>
      <w:r w:rsidR="0048414A" w:rsidRPr="00705801">
        <w:rPr>
          <w:b/>
          <w:bCs/>
        </w:rPr>
        <w:t xml:space="preserve">occurs </w:t>
      </w:r>
      <w:r w:rsidR="00705801">
        <w:rPr>
          <w:b/>
          <w:bCs/>
        </w:rPr>
        <w:t>i</w:t>
      </w:r>
      <w:r w:rsidR="0048414A" w:rsidRPr="00705801">
        <w:rPr>
          <w:b/>
          <w:bCs/>
        </w:rPr>
        <w:t>n 2021</w:t>
      </w:r>
      <w:r w:rsidR="0048414A">
        <w:t xml:space="preserve"> and </w:t>
      </w:r>
      <w:r w:rsidR="00A44B7B">
        <w:t>its</w:t>
      </w:r>
      <w:r w:rsidR="0048414A">
        <w:t xml:space="preserve"> </w:t>
      </w:r>
      <w:r w:rsidR="0048414A" w:rsidRPr="00705801">
        <w:rPr>
          <w:b/>
          <w:bCs/>
        </w:rPr>
        <w:t>total transaction</w:t>
      </w:r>
      <w:r w:rsidR="00A44B7B">
        <w:rPr>
          <w:b/>
          <w:bCs/>
        </w:rPr>
        <w:t>s</w:t>
      </w:r>
      <w:r w:rsidR="0048414A" w:rsidRPr="00705801">
        <w:rPr>
          <w:b/>
          <w:bCs/>
        </w:rPr>
        <w:t xml:space="preserve"> more than 700000</w:t>
      </w:r>
      <w:r w:rsidR="00FE2686">
        <w:t xml:space="preserve">. After that, </w:t>
      </w:r>
      <w:r w:rsidR="00FE2686" w:rsidRPr="00FE2686">
        <w:rPr>
          <w:b/>
          <w:bCs/>
        </w:rPr>
        <w:t>sort</w:t>
      </w:r>
      <w:r w:rsidR="00FE2686">
        <w:t xml:space="preserve"> </w:t>
      </w:r>
      <w:r w:rsidR="00A859BF">
        <w:t xml:space="preserve">the </w:t>
      </w:r>
      <w:r w:rsidR="00FE2686">
        <w:t xml:space="preserve">data by </w:t>
      </w:r>
      <w:r w:rsidR="00A859BF" w:rsidRPr="00FE2686">
        <w:rPr>
          <w:b/>
          <w:bCs/>
        </w:rPr>
        <w:t>total transaction descending</w:t>
      </w:r>
      <w:r w:rsidR="00FE2686" w:rsidRPr="00FE2686">
        <w:rPr>
          <w:b/>
          <w:bCs/>
        </w:rPr>
        <w:t>ly</w:t>
      </w:r>
      <w:r w:rsidR="00A859BF">
        <w:t>.</w:t>
      </w:r>
    </w:p>
    <w:p w14:paraId="05818998" w14:textId="32C318C9" w:rsidR="00B850F1" w:rsidRDefault="00B850F1" w:rsidP="00B850F1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  <w:bCs/>
        </w:rPr>
        <w:t>create view, sum, year</w:t>
      </w:r>
      <w:r w:rsidR="009B787E">
        <w:rPr>
          <w:b/>
          <w:bCs/>
        </w:rPr>
        <w:t xml:space="preserve">, </w:t>
      </w:r>
      <w:r>
        <w:rPr>
          <w:b/>
          <w:bCs/>
        </w:rPr>
        <w:t>order by</w:t>
      </w:r>
      <w:r w:rsidRPr="00402857">
        <w:t>)</w:t>
      </w:r>
    </w:p>
    <w:p w14:paraId="51F6923C" w14:textId="445FA880" w:rsidR="00D97103" w:rsidRDefault="008B1253" w:rsidP="00C41A06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DD05D8E" wp14:editId="52D805B4">
            <wp:extent cx="5080000" cy="978569"/>
            <wp:effectExtent l="19050" t="19050" r="635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8223" cy="9801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015BC" w14:textId="5DDEA1F7" w:rsidR="008B1253" w:rsidRDefault="008B1253" w:rsidP="00C41A06">
      <w:pPr>
        <w:pStyle w:val="ListParagraph"/>
        <w:spacing w:line="360" w:lineRule="auto"/>
        <w:ind w:left="360"/>
        <w:jc w:val="both"/>
      </w:pPr>
    </w:p>
    <w:p w14:paraId="3CA289C5" w14:textId="4A583AB5" w:rsidR="008B1253" w:rsidRDefault="008B1253" w:rsidP="008B1253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AD0D9C">
        <w:rPr>
          <w:b/>
          <w:bCs/>
        </w:rPr>
        <w:t>Add a column</w:t>
      </w:r>
      <w:r>
        <w:t xml:space="preserve"> named </w:t>
      </w:r>
      <w:r w:rsidRPr="00AD0D9C">
        <w:rPr>
          <w:b/>
          <w:bCs/>
        </w:rPr>
        <w:t>ClothesDescription</w:t>
      </w:r>
      <w:r>
        <w:t xml:space="preserve"> on </w:t>
      </w:r>
      <w:r w:rsidRPr="00AD0D9C">
        <w:rPr>
          <w:b/>
          <w:bCs/>
        </w:rPr>
        <w:t>Clothes</w:t>
      </w:r>
      <w:r>
        <w:t xml:space="preserve"> table with </w:t>
      </w:r>
      <w:r w:rsidRPr="00AD0D9C">
        <w:rPr>
          <w:b/>
          <w:bCs/>
        </w:rPr>
        <w:t>varchar</w:t>
      </w:r>
      <w:r w:rsidR="00AD0D9C">
        <w:rPr>
          <w:b/>
          <w:bCs/>
        </w:rPr>
        <w:t xml:space="preserve"> </w:t>
      </w:r>
      <w:r w:rsidRPr="00AD0D9C">
        <w:rPr>
          <w:b/>
          <w:bCs/>
        </w:rPr>
        <w:t>(255)</w:t>
      </w:r>
      <w:r>
        <w:t xml:space="preserve"> data</w:t>
      </w:r>
      <w:r w:rsidR="003B41B4">
        <w:t xml:space="preserve"> </w:t>
      </w:r>
      <w:r>
        <w:t>type</w:t>
      </w:r>
      <w:r w:rsidR="00AD0D9C">
        <w:t xml:space="preserve">. Then, </w:t>
      </w:r>
      <w:r w:rsidRPr="00AD0D9C">
        <w:rPr>
          <w:b/>
          <w:bCs/>
        </w:rPr>
        <w:t>add a constraint</w:t>
      </w:r>
      <w:r>
        <w:t xml:space="preserve"> named </w:t>
      </w:r>
      <w:r w:rsidR="003E58B3" w:rsidRPr="00AD0D9C">
        <w:rPr>
          <w:b/>
          <w:bCs/>
        </w:rPr>
        <w:t>DescriptionLength</w:t>
      </w:r>
      <w:r w:rsidR="003E58B3">
        <w:t xml:space="preserve"> to check the </w:t>
      </w:r>
      <w:r w:rsidR="003E58B3" w:rsidRPr="00AD0D9C">
        <w:rPr>
          <w:b/>
          <w:bCs/>
        </w:rPr>
        <w:t>length</w:t>
      </w:r>
      <w:r w:rsidR="003E58B3">
        <w:t xml:space="preserve"> </w:t>
      </w:r>
      <w:r w:rsidR="003E58B3" w:rsidRPr="00AD0D9C">
        <w:rPr>
          <w:b/>
          <w:bCs/>
        </w:rPr>
        <w:t>of ClothesDescription</w:t>
      </w:r>
      <w:r w:rsidR="003E58B3">
        <w:t xml:space="preserve"> must be </w:t>
      </w:r>
      <w:r w:rsidR="00AD0D9C" w:rsidRPr="00AD0D9C">
        <w:rPr>
          <w:b/>
          <w:bCs/>
        </w:rPr>
        <w:t xml:space="preserve">more </w:t>
      </w:r>
      <w:r w:rsidR="003E58B3" w:rsidRPr="00AD0D9C">
        <w:rPr>
          <w:b/>
          <w:bCs/>
        </w:rPr>
        <w:t>than 10 characters</w:t>
      </w:r>
      <w:r w:rsidR="003E58B3">
        <w:t>.</w:t>
      </w:r>
    </w:p>
    <w:p w14:paraId="428C19D7" w14:textId="3ECA461B" w:rsidR="008B1253" w:rsidRDefault="008B1253" w:rsidP="008B1253">
      <w:pPr>
        <w:pStyle w:val="ListParagraph"/>
        <w:spacing w:line="360" w:lineRule="auto"/>
        <w:ind w:left="360"/>
        <w:jc w:val="both"/>
      </w:pPr>
      <w:r>
        <w:t>(</w:t>
      </w:r>
      <w:r w:rsidR="003E58B3">
        <w:rPr>
          <w:b/>
          <w:bCs/>
        </w:rPr>
        <w:t>alter table, add, add constraint, len</w:t>
      </w:r>
      <w:r w:rsidRPr="00402857">
        <w:t>)</w:t>
      </w:r>
    </w:p>
    <w:p w14:paraId="70F052D2" w14:textId="3F312FC7" w:rsidR="00CB1909" w:rsidRDefault="00CB1909" w:rsidP="008B1253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5D02C892" wp14:editId="207F6A19">
            <wp:extent cx="5073650" cy="1869637"/>
            <wp:effectExtent l="19050" t="1905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983" cy="18749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F8644F" w14:textId="77777777" w:rsidR="008B1253" w:rsidRPr="008B1253" w:rsidRDefault="008B1253" w:rsidP="00C41A06">
      <w:pPr>
        <w:pStyle w:val="ListParagraph"/>
        <w:spacing w:line="360" w:lineRule="auto"/>
        <w:ind w:left="360"/>
        <w:jc w:val="both"/>
      </w:pPr>
    </w:p>
    <w:p w14:paraId="4B053120" w14:textId="6AE409BE" w:rsidR="0064178B" w:rsidRDefault="00AD0D9C" w:rsidP="0064178B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lastRenderedPageBreak/>
        <w:t xml:space="preserve">Update </w:t>
      </w:r>
      <w:r w:rsidRPr="00AD0D9C">
        <w:rPr>
          <w:b/>
          <w:bCs/>
        </w:rPr>
        <w:t>clothes</w:t>
      </w:r>
      <w:r>
        <w:t xml:space="preserve"> data by </w:t>
      </w:r>
      <w:r w:rsidRPr="00AD0D9C">
        <w:rPr>
          <w:b/>
          <w:bCs/>
        </w:rPr>
        <w:t>reducing</w:t>
      </w:r>
      <w:r w:rsidR="0064178B">
        <w:t xml:space="preserve"> </w:t>
      </w:r>
      <w:r>
        <w:t xml:space="preserve">its </w:t>
      </w:r>
      <w:r w:rsidRPr="00AD0D9C">
        <w:rPr>
          <w:b/>
          <w:bCs/>
        </w:rPr>
        <w:t>price</w:t>
      </w:r>
      <w:r>
        <w:t xml:space="preserve"> </w:t>
      </w:r>
      <w:r w:rsidRPr="00AD0D9C">
        <w:rPr>
          <w:b/>
          <w:bCs/>
        </w:rPr>
        <w:t>by</w:t>
      </w:r>
      <w:r>
        <w:t xml:space="preserve"> </w:t>
      </w:r>
      <w:r w:rsidR="0064178B" w:rsidRPr="00AD0D9C">
        <w:rPr>
          <w:b/>
          <w:bCs/>
        </w:rPr>
        <w:t>20000</w:t>
      </w:r>
      <w:r w:rsidR="0064178B">
        <w:t xml:space="preserve"> </w:t>
      </w:r>
      <w:r>
        <w:t xml:space="preserve">on </w:t>
      </w:r>
      <w:r w:rsidRPr="00AD0D9C">
        <w:rPr>
          <w:b/>
          <w:bCs/>
        </w:rPr>
        <w:t>MsClothes</w:t>
      </w:r>
      <w:r>
        <w:t xml:space="preserve"> table </w:t>
      </w:r>
      <w:r w:rsidR="0064178B">
        <w:t xml:space="preserve">for every </w:t>
      </w:r>
      <w:r w:rsidR="0064178B" w:rsidRPr="00AD0D9C">
        <w:t>clothes</w:t>
      </w:r>
      <w:r w:rsidR="004115D9">
        <w:t xml:space="preserve"> </w:t>
      </w:r>
      <w:r>
        <w:t xml:space="preserve">which </w:t>
      </w:r>
      <w:r w:rsidR="0064178B" w:rsidRPr="00AD0D9C">
        <w:rPr>
          <w:b/>
          <w:bCs/>
        </w:rPr>
        <w:t>size</w:t>
      </w:r>
      <w:r>
        <w:rPr>
          <w:b/>
          <w:bCs/>
        </w:rPr>
        <w:t xml:space="preserve"> </w:t>
      </w:r>
      <w:r w:rsidRPr="00AD0D9C">
        <w:t>is</w:t>
      </w:r>
      <w:r w:rsidR="0064178B">
        <w:t xml:space="preserve"> </w:t>
      </w:r>
      <w:r w:rsidR="0064178B" w:rsidRPr="00AD0D9C">
        <w:rPr>
          <w:b/>
          <w:bCs/>
        </w:rPr>
        <w:t>L, XL,</w:t>
      </w:r>
      <w:r w:rsidR="00FD03D1">
        <w:rPr>
          <w:b/>
          <w:bCs/>
        </w:rPr>
        <w:t xml:space="preserve"> or</w:t>
      </w:r>
      <w:r w:rsidR="0064178B" w:rsidRPr="00AD0D9C">
        <w:rPr>
          <w:b/>
          <w:bCs/>
        </w:rPr>
        <w:t xml:space="preserve"> XXL</w:t>
      </w:r>
      <w:r w:rsidR="0064178B">
        <w:t xml:space="preserve"> and the </w:t>
      </w:r>
      <w:r w:rsidR="0064178B" w:rsidRPr="00AD0D9C">
        <w:rPr>
          <w:b/>
          <w:bCs/>
        </w:rPr>
        <w:t>quantity</w:t>
      </w:r>
      <w:r w:rsidR="0064178B">
        <w:t xml:space="preserve"> </w:t>
      </w:r>
      <w:r w:rsidR="0064178B" w:rsidRPr="00AD0D9C">
        <w:rPr>
          <w:b/>
          <w:bCs/>
        </w:rPr>
        <w:t>sold is less than 3</w:t>
      </w:r>
      <w:r>
        <w:t>.</w:t>
      </w:r>
    </w:p>
    <w:p w14:paraId="0CD9A37F" w14:textId="2A615F3E" w:rsidR="00C41A06" w:rsidRDefault="0064178B" w:rsidP="00EB53CF">
      <w:pPr>
        <w:pStyle w:val="ListParagraph"/>
        <w:spacing w:line="360" w:lineRule="auto"/>
        <w:ind w:left="360"/>
        <w:jc w:val="both"/>
      </w:pPr>
      <w:r>
        <w:t>(</w:t>
      </w:r>
      <w:r w:rsidR="00CD5325">
        <w:rPr>
          <w:b/>
          <w:bCs/>
        </w:rPr>
        <w:t>update</w:t>
      </w:r>
      <w:r>
        <w:rPr>
          <w:b/>
          <w:bCs/>
        </w:rPr>
        <w:t xml:space="preserve">, </w:t>
      </w:r>
      <w:r w:rsidR="00CD5325">
        <w:rPr>
          <w:b/>
          <w:bCs/>
        </w:rPr>
        <w:t>in</w:t>
      </w:r>
      <w:r w:rsidRPr="00402857">
        <w:t>)</w:t>
      </w:r>
    </w:p>
    <w:p w14:paraId="736149DF" w14:textId="14B86333" w:rsidR="00CD5325" w:rsidRDefault="00CD5325" w:rsidP="00EB53CF">
      <w:pPr>
        <w:pStyle w:val="ListParagraph"/>
        <w:spacing w:line="360" w:lineRule="auto"/>
        <w:ind w:left="360"/>
        <w:jc w:val="both"/>
      </w:pPr>
      <w:r w:rsidRPr="000C6A3A">
        <w:rPr>
          <w:b/>
          <w:bCs/>
        </w:rPr>
        <w:t>Before</w:t>
      </w:r>
      <w:r>
        <w:t xml:space="preserve"> </w:t>
      </w:r>
      <w:r w:rsidRPr="000C6A3A">
        <w:t>update</w:t>
      </w:r>
      <w:r>
        <w:t>:</w:t>
      </w:r>
    </w:p>
    <w:p w14:paraId="00C2676F" w14:textId="07987B04" w:rsidR="00CD5325" w:rsidRDefault="00CD5325" w:rsidP="00EB53CF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2C452FC" wp14:editId="14A473C1">
            <wp:extent cx="4884388" cy="1790700"/>
            <wp:effectExtent l="19050" t="1905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2217" cy="17972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40225" w14:textId="25CDFB86" w:rsidR="00CD5325" w:rsidRDefault="00CD5325" w:rsidP="00EB53CF">
      <w:pPr>
        <w:pStyle w:val="ListParagraph"/>
        <w:spacing w:line="360" w:lineRule="auto"/>
        <w:ind w:left="360"/>
        <w:jc w:val="both"/>
      </w:pPr>
    </w:p>
    <w:p w14:paraId="6A36F9C7" w14:textId="1E605146" w:rsidR="00CD5325" w:rsidRDefault="00CD5325" w:rsidP="00EB53CF">
      <w:pPr>
        <w:pStyle w:val="ListParagraph"/>
        <w:spacing w:line="360" w:lineRule="auto"/>
        <w:ind w:left="360"/>
        <w:jc w:val="both"/>
      </w:pPr>
      <w:r w:rsidRPr="000C6A3A">
        <w:rPr>
          <w:b/>
          <w:bCs/>
        </w:rPr>
        <w:t>After</w:t>
      </w:r>
      <w:r>
        <w:t xml:space="preserve"> </w:t>
      </w:r>
      <w:r w:rsidRPr="000C6A3A">
        <w:t>update</w:t>
      </w:r>
      <w:r>
        <w:t>:</w:t>
      </w:r>
    </w:p>
    <w:p w14:paraId="701AB0C9" w14:textId="531477DF" w:rsidR="00CD5325" w:rsidRPr="00CD5325" w:rsidRDefault="00CD5325" w:rsidP="00EB53CF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534788B1" wp14:editId="575AEC09">
            <wp:extent cx="4897120" cy="1787376"/>
            <wp:effectExtent l="19050" t="19050" r="0" b="381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1922" cy="17964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BE4BD" w14:textId="77777777" w:rsidR="00162F62" w:rsidRPr="00162F62" w:rsidRDefault="00162F62" w:rsidP="00DB38B7">
      <w:pPr>
        <w:pStyle w:val="Header"/>
        <w:tabs>
          <w:tab w:val="clear" w:pos="4320"/>
          <w:tab w:val="clear" w:pos="8640"/>
        </w:tabs>
        <w:ind w:right="212"/>
        <w:jc w:val="both"/>
        <w:rPr>
          <w:i/>
          <w:sz w:val="20"/>
          <w:szCs w:val="20"/>
        </w:rPr>
      </w:pPr>
    </w:p>
    <w:sectPr w:rsidR="00162F62" w:rsidRPr="00162F62" w:rsidSect="00706D1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7C97" w14:textId="77777777" w:rsidR="003202FB" w:rsidRDefault="003202FB">
      <w:r>
        <w:separator/>
      </w:r>
    </w:p>
  </w:endnote>
  <w:endnote w:type="continuationSeparator" w:id="0">
    <w:p w14:paraId="4146C7C1" w14:textId="77777777" w:rsidR="003202FB" w:rsidRDefault="00320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6DA1" w14:textId="77777777" w:rsidR="000F260B" w:rsidRDefault="000F2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A9C61" w14:textId="77777777" w:rsidR="00BE24B4" w:rsidRPr="00D32597" w:rsidRDefault="00F60CCD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0245C0E2">
        <v:line id="_x0000_s2049" style="position:absolute;z-index:251657728" from="0,10.65pt" to="522pt,10.65pt"/>
      </w:pict>
    </w:r>
  </w:p>
  <w:p w14:paraId="7E5E0CFA" w14:textId="77777777" w:rsidR="00BE24B4" w:rsidRDefault="00BE24B4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DB38B7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DB38B7">
      <w:rPr>
        <w:rStyle w:val="PageNumber"/>
        <w:noProof/>
        <w:sz w:val="22"/>
        <w:szCs w:val="22"/>
        <w:lang w:val="id-ID"/>
      </w:rPr>
      <w:t>2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7924C78E" w14:textId="77777777" w:rsidR="00BE24B4" w:rsidRPr="00A34D50" w:rsidRDefault="00BE24B4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DB38B7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DB38B7">
      <w:rPr>
        <w:rStyle w:val="PageNumber"/>
        <w:i/>
        <w:noProof/>
        <w:sz w:val="20"/>
        <w:szCs w:val="22"/>
        <w:lang w:val="id-ID"/>
      </w:rPr>
      <w:t>2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A5370" w14:textId="77777777" w:rsidR="000F260B" w:rsidRDefault="000F2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E470" w14:textId="77777777" w:rsidR="003202FB" w:rsidRDefault="003202FB">
      <w:r>
        <w:separator/>
      </w:r>
    </w:p>
  </w:footnote>
  <w:footnote w:type="continuationSeparator" w:id="0">
    <w:p w14:paraId="3380822C" w14:textId="77777777" w:rsidR="003202FB" w:rsidRDefault="00320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0BF6" w14:textId="77777777" w:rsidR="000F260B" w:rsidRDefault="000F2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44338" w14:textId="77777777" w:rsidR="00BE24B4" w:rsidRPr="007B11BC" w:rsidRDefault="00BE24B4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0F260B">
      <w:rPr>
        <w:sz w:val="20"/>
        <w:szCs w:val="20"/>
      </w:rPr>
      <w:t>7</w:t>
    </w:r>
  </w:p>
  <w:p w14:paraId="1D8377AA" w14:textId="77777777" w:rsidR="00BE24B4" w:rsidRPr="00B15614" w:rsidRDefault="00BE24B4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579270B3" w14:textId="77777777" w:rsidR="00BE24B4" w:rsidRDefault="00BE24B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2121" w14:textId="77777777" w:rsidR="000F260B" w:rsidRDefault="000F2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E34B1"/>
    <w:multiLevelType w:val="hybridMultilevel"/>
    <w:tmpl w:val="A9E8B0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647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736C7C4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156C"/>
    <w:multiLevelType w:val="hybridMultilevel"/>
    <w:tmpl w:val="09DA64D2"/>
    <w:lvl w:ilvl="0" w:tplc="9190C5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C0023"/>
    <w:multiLevelType w:val="hybridMultilevel"/>
    <w:tmpl w:val="CE9A8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3F04B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CFA1C3F"/>
    <w:multiLevelType w:val="hybridMultilevel"/>
    <w:tmpl w:val="C15A0C2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B881097"/>
    <w:multiLevelType w:val="hybridMultilevel"/>
    <w:tmpl w:val="325EB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C6C34B9"/>
    <w:multiLevelType w:val="hybridMultilevel"/>
    <w:tmpl w:val="19169F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8808A4"/>
    <w:multiLevelType w:val="hybridMultilevel"/>
    <w:tmpl w:val="447E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061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C23A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7A46D4"/>
    <w:multiLevelType w:val="hybridMultilevel"/>
    <w:tmpl w:val="325EB5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6755755C"/>
    <w:multiLevelType w:val="hybridMultilevel"/>
    <w:tmpl w:val="D15C7012"/>
    <w:lvl w:ilvl="0" w:tplc="CCBCC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11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50C"/>
    <w:rsid w:val="0000110D"/>
    <w:rsid w:val="000012C2"/>
    <w:rsid w:val="00006AF4"/>
    <w:rsid w:val="000077C8"/>
    <w:rsid w:val="00017B48"/>
    <w:rsid w:val="000203B8"/>
    <w:rsid w:val="00031810"/>
    <w:rsid w:val="00037EEF"/>
    <w:rsid w:val="000413FE"/>
    <w:rsid w:val="00042D51"/>
    <w:rsid w:val="000539FD"/>
    <w:rsid w:val="000741D7"/>
    <w:rsid w:val="0007489A"/>
    <w:rsid w:val="000803D9"/>
    <w:rsid w:val="000820C4"/>
    <w:rsid w:val="00082FD5"/>
    <w:rsid w:val="00091ABE"/>
    <w:rsid w:val="00096A74"/>
    <w:rsid w:val="000A5169"/>
    <w:rsid w:val="000B276E"/>
    <w:rsid w:val="000C1BEB"/>
    <w:rsid w:val="000C6A3A"/>
    <w:rsid w:val="000E3FEE"/>
    <w:rsid w:val="000F260B"/>
    <w:rsid w:val="001042DF"/>
    <w:rsid w:val="00104795"/>
    <w:rsid w:val="00141F2B"/>
    <w:rsid w:val="00145079"/>
    <w:rsid w:val="00162F62"/>
    <w:rsid w:val="00170795"/>
    <w:rsid w:val="00176C19"/>
    <w:rsid w:val="00192525"/>
    <w:rsid w:val="001A1F8D"/>
    <w:rsid w:val="001A3C9B"/>
    <w:rsid w:val="001B3D73"/>
    <w:rsid w:val="001B69A0"/>
    <w:rsid w:val="001B69D7"/>
    <w:rsid w:val="001D4081"/>
    <w:rsid w:val="001E05EC"/>
    <w:rsid w:val="001E0875"/>
    <w:rsid w:val="001E1CAA"/>
    <w:rsid w:val="001E3069"/>
    <w:rsid w:val="001F46C2"/>
    <w:rsid w:val="002066EE"/>
    <w:rsid w:val="002234F2"/>
    <w:rsid w:val="002461D6"/>
    <w:rsid w:val="00246A17"/>
    <w:rsid w:val="002471AD"/>
    <w:rsid w:val="00247A28"/>
    <w:rsid w:val="00250783"/>
    <w:rsid w:val="0025670F"/>
    <w:rsid w:val="00271E37"/>
    <w:rsid w:val="00280B26"/>
    <w:rsid w:val="00286DF6"/>
    <w:rsid w:val="002E750F"/>
    <w:rsid w:val="002F3BA5"/>
    <w:rsid w:val="003060E0"/>
    <w:rsid w:val="003202FB"/>
    <w:rsid w:val="00325B7E"/>
    <w:rsid w:val="003317D7"/>
    <w:rsid w:val="003463BF"/>
    <w:rsid w:val="0034661D"/>
    <w:rsid w:val="003467E2"/>
    <w:rsid w:val="00356A90"/>
    <w:rsid w:val="0035760A"/>
    <w:rsid w:val="00362AE2"/>
    <w:rsid w:val="00364AEB"/>
    <w:rsid w:val="00381BA6"/>
    <w:rsid w:val="003904EB"/>
    <w:rsid w:val="003979D0"/>
    <w:rsid w:val="003B1343"/>
    <w:rsid w:val="003B41B4"/>
    <w:rsid w:val="003C23D0"/>
    <w:rsid w:val="003C2B4D"/>
    <w:rsid w:val="003E58B3"/>
    <w:rsid w:val="003F0388"/>
    <w:rsid w:val="00402857"/>
    <w:rsid w:val="0041023E"/>
    <w:rsid w:val="004115D9"/>
    <w:rsid w:val="00416A82"/>
    <w:rsid w:val="00425918"/>
    <w:rsid w:val="00445760"/>
    <w:rsid w:val="00464919"/>
    <w:rsid w:val="0046588D"/>
    <w:rsid w:val="004669A8"/>
    <w:rsid w:val="004769C9"/>
    <w:rsid w:val="0048414A"/>
    <w:rsid w:val="004B483A"/>
    <w:rsid w:val="004F48C3"/>
    <w:rsid w:val="00502119"/>
    <w:rsid w:val="0051046B"/>
    <w:rsid w:val="0051295D"/>
    <w:rsid w:val="0051412C"/>
    <w:rsid w:val="0053440C"/>
    <w:rsid w:val="00543D1A"/>
    <w:rsid w:val="005453D5"/>
    <w:rsid w:val="00551C06"/>
    <w:rsid w:val="0057288B"/>
    <w:rsid w:val="005819D2"/>
    <w:rsid w:val="005835FB"/>
    <w:rsid w:val="005915E6"/>
    <w:rsid w:val="005A01D5"/>
    <w:rsid w:val="005A4CF6"/>
    <w:rsid w:val="005B589A"/>
    <w:rsid w:val="005C3782"/>
    <w:rsid w:val="005D1462"/>
    <w:rsid w:val="005E05E5"/>
    <w:rsid w:val="005E0C99"/>
    <w:rsid w:val="005E4259"/>
    <w:rsid w:val="005E5B7B"/>
    <w:rsid w:val="005F02D9"/>
    <w:rsid w:val="005F17C9"/>
    <w:rsid w:val="00612864"/>
    <w:rsid w:val="0061571F"/>
    <w:rsid w:val="00620088"/>
    <w:rsid w:val="0064178B"/>
    <w:rsid w:val="006439C8"/>
    <w:rsid w:val="00644D6F"/>
    <w:rsid w:val="00646921"/>
    <w:rsid w:val="00652BF6"/>
    <w:rsid w:val="0066445D"/>
    <w:rsid w:val="00670F1F"/>
    <w:rsid w:val="0067125D"/>
    <w:rsid w:val="00675BA7"/>
    <w:rsid w:val="0067617D"/>
    <w:rsid w:val="0067622A"/>
    <w:rsid w:val="00685576"/>
    <w:rsid w:val="006A5D6B"/>
    <w:rsid w:val="006B5D4E"/>
    <w:rsid w:val="006F1D27"/>
    <w:rsid w:val="006F67D7"/>
    <w:rsid w:val="00705801"/>
    <w:rsid w:val="00706D1C"/>
    <w:rsid w:val="00707782"/>
    <w:rsid w:val="007117AD"/>
    <w:rsid w:val="0072109C"/>
    <w:rsid w:val="00723D66"/>
    <w:rsid w:val="0073103F"/>
    <w:rsid w:val="00767610"/>
    <w:rsid w:val="00780A61"/>
    <w:rsid w:val="007847CE"/>
    <w:rsid w:val="00796E58"/>
    <w:rsid w:val="007B11BC"/>
    <w:rsid w:val="007D7BE0"/>
    <w:rsid w:val="007E2F1C"/>
    <w:rsid w:val="00802FB1"/>
    <w:rsid w:val="008039B4"/>
    <w:rsid w:val="00806A93"/>
    <w:rsid w:val="008144B3"/>
    <w:rsid w:val="00814BEE"/>
    <w:rsid w:val="00822113"/>
    <w:rsid w:val="00822CBD"/>
    <w:rsid w:val="00824CE9"/>
    <w:rsid w:val="008254C1"/>
    <w:rsid w:val="00827117"/>
    <w:rsid w:val="00832BDA"/>
    <w:rsid w:val="00846123"/>
    <w:rsid w:val="00857588"/>
    <w:rsid w:val="00865C34"/>
    <w:rsid w:val="00870812"/>
    <w:rsid w:val="00871578"/>
    <w:rsid w:val="00882DB7"/>
    <w:rsid w:val="00885D14"/>
    <w:rsid w:val="00887A1F"/>
    <w:rsid w:val="008A5A07"/>
    <w:rsid w:val="008A5BD2"/>
    <w:rsid w:val="008B1253"/>
    <w:rsid w:val="008C1E21"/>
    <w:rsid w:val="008C37D5"/>
    <w:rsid w:val="008C4717"/>
    <w:rsid w:val="008C7A38"/>
    <w:rsid w:val="008D614D"/>
    <w:rsid w:val="008D6AA2"/>
    <w:rsid w:val="008E407E"/>
    <w:rsid w:val="008E707F"/>
    <w:rsid w:val="008F0988"/>
    <w:rsid w:val="0090313A"/>
    <w:rsid w:val="00912C6C"/>
    <w:rsid w:val="00921591"/>
    <w:rsid w:val="009317F1"/>
    <w:rsid w:val="009341F2"/>
    <w:rsid w:val="0093602C"/>
    <w:rsid w:val="00945086"/>
    <w:rsid w:val="00951930"/>
    <w:rsid w:val="00981F67"/>
    <w:rsid w:val="0099487D"/>
    <w:rsid w:val="00996837"/>
    <w:rsid w:val="009976D7"/>
    <w:rsid w:val="009B787E"/>
    <w:rsid w:val="009C0AB8"/>
    <w:rsid w:val="009C4931"/>
    <w:rsid w:val="009E013E"/>
    <w:rsid w:val="009F6A34"/>
    <w:rsid w:val="00A11151"/>
    <w:rsid w:val="00A11EE2"/>
    <w:rsid w:val="00A22A44"/>
    <w:rsid w:val="00A32C66"/>
    <w:rsid w:val="00A342C4"/>
    <w:rsid w:val="00A34D50"/>
    <w:rsid w:val="00A43527"/>
    <w:rsid w:val="00A44B7B"/>
    <w:rsid w:val="00A578CF"/>
    <w:rsid w:val="00A613DE"/>
    <w:rsid w:val="00A61503"/>
    <w:rsid w:val="00A71F33"/>
    <w:rsid w:val="00A811A5"/>
    <w:rsid w:val="00A859BF"/>
    <w:rsid w:val="00A85B31"/>
    <w:rsid w:val="00A92AEF"/>
    <w:rsid w:val="00AA3173"/>
    <w:rsid w:val="00AB0B65"/>
    <w:rsid w:val="00AB58B8"/>
    <w:rsid w:val="00AD0D9C"/>
    <w:rsid w:val="00AD2518"/>
    <w:rsid w:val="00AD3919"/>
    <w:rsid w:val="00AE5D87"/>
    <w:rsid w:val="00AF5DE8"/>
    <w:rsid w:val="00B03612"/>
    <w:rsid w:val="00B15614"/>
    <w:rsid w:val="00B20F2B"/>
    <w:rsid w:val="00B32978"/>
    <w:rsid w:val="00B342BA"/>
    <w:rsid w:val="00B363C5"/>
    <w:rsid w:val="00B40092"/>
    <w:rsid w:val="00B4343A"/>
    <w:rsid w:val="00B545BA"/>
    <w:rsid w:val="00B55312"/>
    <w:rsid w:val="00B70119"/>
    <w:rsid w:val="00B84031"/>
    <w:rsid w:val="00B84237"/>
    <w:rsid w:val="00B850F1"/>
    <w:rsid w:val="00B879CA"/>
    <w:rsid w:val="00B90626"/>
    <w:rsid w:val="00B94057"/>
    <w:rsid w:val="00BB21A1"/>
    <w:rsid w:val="00BD2439"/>
    <w:rsid w:val="00BD4448"/>
    <w:rsid w:val="00BD4FCF"/>
    <w:rsid w:val="00BD55A8"/>
    <w:rsid w:val="00BE24B4"/>
    <w:rsid w:val="00BF0197"/>
    <w:rsid w:val="00C049C4"/>
    <w:rsid w:val="00C0601F"/>
    <w:rsid w:val="00C13E32"/>
    <w:rsid w:val="00C21A44"/>
    <w:rsid w:val="00C30AC9"/>
    <w:rsid w:val="00C349B7"/>
    <w:rsid w:val="00C41A06"/>
    <w:rsid w:val="00C5576D"/>
    <w:rsid w:val="00C639A1"/>
    <w:rsid w:val="00C658BD"/>
    <w:rsid w:val="00C745AE"/>
    <w:rsid w:val="00C9141A"/>
    <w:rsid w:val="00C94BC0"/>
    <w:rsid w:val="00C9734B"/>
    <w:rsid w:val="00CA35BE"/>
    <w:rsid w:val="00CB13D8"/>
    <w:rsid w:val="00CB1909"/>
    <w:rsid w:val="00CB78B7"/>
    <w:rsid w:val="00CC3977"/>
    <w:rsid w:val="00CD5325"/>
    <w:rsid w:val="00CD5477"/>
    <w:rsid w:val="00CE1456"/>
    <w:rsid w:val="00CE6613"/>
    <w:rsid w:val="00CE6C04"/>
    <w:rsid w:val="00CF142C"/>
    <w:rsid w:val="00CF5F5D"/>
    <w:rsid w:val="00D0172B"/>
    <w:rsid w:val="00D032DD"/>
    <w:rsid w:val="00D04099"/>
    <w:rsid w:val="00D044F9"/>
    <w:rsid w:val="00D14412"/>
    <w:rsid w:val="00D212D6"/>
    <w:rsid w:val="00D237E1"/>
    <w:rsid w:val="00D32597"/>
    <w:rsid w:val="00D40699"/>
    <w:rsid w:val="00D42554"/>
    <w:rsid w:val="00D67CC7"/>
    <w:rsid w:val="00D74D2C"/>
    <w:rsid w:val="00D809CA"/>
    <w:rsid w:val="00D8237D"/>
    <w:rsid w:val="00D86F59"/>
    <w:rsid w:val="00D962E0"/>
    <w:rsid w:val="00D97103"/>
    <w:rsid w:val="00DB07BD"/>
    <w:rsid w:val="00DB38B7"/>
    <w:rsid w:val="00DE5055"/>
    <w:rsid w:val="00E0596C"/>
    <w:rsid w:val="00E25050"/>
    <w:rsid w:val="00E3219E"/>
    <w:rsid w:val="00E349BE"/>
    <w:rsid w:val="00E3718D"/>
    <w:rsid w:val="00E40E9B"/>
    <w:rsid w:val="00E42DCE"/>
    <w:rsid w:val="00E44BDC"/>
    <w:rsid w:val="00E63E36"/>
    <w:rsid w:val="00E860CE"/>
    <w:rsid w:val="00E87067"/>
    <w:rsid w:val="00E8712F"/>
    <w:rsid w:val="00E8798F"/>
    <w:rsid w:val="00EA70BA"/>
    <w:rsid w:val="00EB53CF"/>
    <w:rsid w:val="00EB6722"/>
    <w:rsid w:val="00EC672D"/>
    <w:rsid w:val="00ED0F73"/>
    <w:rsid w:val="00ED2CD4"/>
    <w:rsid w:val="00ED2CDB"/>
    <w:rsid w:val="00EE6FB1"/>
    <w:rsid w:val="00F0188B"/>
    <w:rsid w:val="00F0251B"/>
    <w:rsid w:val="00F26858"/>
    <w:rsid w:val="00F375E5"/>
    <w:rsid w:val="00F4265B"/>
    <w:rsid w:val="00F47D25"/>
    <w:rsid w:val="00F60CCD"/>
    <w:rsid w:val="00F659B7"/>
    <w:rsid w:val="00F7250C"/>
    <w:rsid w:val="00F75178"/>
    <w:rsid w:val="00F865BD"/>
    <w:rsid w:val="00F95761"/>
    <w:rsid w:val="00FA51EC"/>
    <w:rsid w:val="00FA589D"/>
    <w:rsid w:val="00FC3A70"/>
    <w:rsid w:val="00FC458D"/>
    <w:rsid w:val="00FD03D1"/>
    <w:rsid w:val="00FD2C52"/>
    <w:rsid w:val="00FE2686"/>
    <w:rsid w:val="00FE6378"/>
    <w:rsid w:val="00FE729E"/>
    <w:rsid w:val="00FF0818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B933263"/>
  <w15:docId w15:val="{FE5A37C4-1B2F-4D6D-8DFE-9E5947DD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186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subject/>
  <dc:creator>Master</dc:creator>
  <cp:keywords/>
  <cp:lastModifiedBy>CLARISSA CHUARDI</cp:lastModifiedBy>
  <cp:revision>107</cp:revision>
  <cp:lastPrinted>2012-09-10T04:38:00Z</cp:lastPrinted>
  <dcterms:created xsi:type="dcterms:W3CDTF">2012-09-10T04:38:00Z</dcterms:created>
  <dcterms:modified xsi:type="dcterms:W3CDTF">2021-12-03T04:22:00Z</dcterms:modified>
</cp:coreProperties>
</file>